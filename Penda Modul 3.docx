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43D76" w14:textId="77777777" w:rsidR="003C7C59" w:rsidRPr="00580BA1" w:rsidRDefault="00875970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0BA1">
        <w:rPr>
          <w:rFonts w:ascii="Times New Roman" w:hAnsi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56E520" wp14:editId="42A0A323">
                <wp:simplePos x="0" y="0"/>
                <wp:positionH relativeFrom="column">
                  <wp:posOffset>1748294</wp:posOffset>
                </wp:positionH>
                <wp:positionV relativeFrom="paragraph">
                  <wp:posOffset>90280</wp:posOffset>
                </wp:positionV>
                <wp:extent cx="3305920" cy="1076325"/>
                <wp:effectExtent l="0" t="0" r="27940" b="28575"/>
                <wp:wrapNone/>
                <wp:docPr id="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592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10D70" w14:textId="77777777" w:rsidR="003C7C59" w:rsidRPr="0064437F" w:rsidRDefault="003C7C59" w:rsidP="003C7C59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Nama</w:t>
                            </w:r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64437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 Made Indra Wahyu Wicaksana</w:t>
                            </w:r>
                          </w:p>
                          <w:p w14:paraId="0F1D6139" w14:textId="77777777" w:rsidR="003C7C59" w:rsidRPr="00D565BB" w:rsidRDefault="003C7C59" w:rsidP="003C7C59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NIM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64437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1905551151</w:t>
                            </w:r>
                          </w:p>
                          <w:p w14:paraId="752791E2" w14:textId="77777777" w:rsidR="003C7C59" w:rsidRPr="00BF1A26" w:rsidRDefault="003C7C59" w:rsidP="003C7C59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Kelompok</w:t>
                            </w:r>
                            <w:proofErr w:type="spellEnd"/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64437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14:paraId="0A148490" w14:textId="77777777" w:rsidR="003C7C59" w:rsidRDefault="003C7C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6E520" id="Rectangle 91" o:spid="_x0000_s1026" style="position:absolute;left:0;text-align:left;margin-left:137.65pt;margin-top:7.1pt;width:260.3pt;height:8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">
                <v:textbox>
                  <w:txbxContent>
                    <w:p w14:paraId="5F710D70" w14:textId="77777777" w:rsidR="003C7C59" w:rsidRPr="0064437F" w:rsidRDefault="003C7C59" w:rsidP="003C7C59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Nama</w:t>
                      </w:r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64437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 Made Indra Wahyu Wicaksana</w:t>
                      </w:r>
                    </w:p>
                    <w:p w14:paraId="0F1D6139" w14:textId="77777777" w:rsidR="003C7C59" w:rsidRPr="00D565BB" w:rsidRDefault="003C7C59" w:rsidP="003C7C59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NIM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64437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1905551151</w:t>
                      </w:r>
                    </w:p>
                    <w:p w14:paraId="752791E2" w14:textId="77777777" w:rsidR="003C7C59" w:rsidRPr="00BF1A26" w:rsidRDefault="003C7C59" w:rsidP="003C7C59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Kelompok</w:t>
                      </w:r>
                      <w:proofErr w:type="spellEnd"/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64437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10</w:t>
                      </w:r>
                    </w:p>
                    <w:p w14:paraId="0A148490" w14:textId="77777777" w:rsidR="003C7C59" w:rsidRDefault="003C7C59"/>
                  </w:txbxContent>
                </v:textbox>
              </v:rect>
            </w:pict>
          </mc:Fallback>
        </mc:AlternateContent>
      </w:r>
    </w:p>
    <w:p w14:paraId="6F36BE71" w14:textId="77777777"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0BA1">
        <w:rPr>
          <w:rFonts w:ascii="Times New Roman" w:hAnsi="Times New Roman"/>
          <w:sz w:val="24"/>
          <w:szCs w:val="24"/>
        </w:rPr>
        <w:tab/>
      </w:r>
      <w:r w:rsidRPr="00580BA1">
        <w:rPr>
          <w:rFonts w:ascii="Times New Roman" w:hAnsi="Times New Roman"/>
          <w:sz w:val="24"/>
          <w:szCs w:val="24"/>
        </w:rPr>
        <w:tab/>
      </w:r>
      <w:r w:rsidRPr="00580BA1">
        <w:rPr>
          <w:rFonts w:ascii="Times New Roman" w:hAnsi="Times New Roman"/>
          <w:sz w:val="24"/>
          <w:szCs w:val="24"/>
        </w:rPr>
        <w:tab/>
      </w:r>
      <w:r w:rsidRPr="00580BA1">
        <w:rPr>
          <w:rFonts w:ascii="Times New Roman" w:hAnsi="Times New Roman"/>
          <w:sz w:val="24"/>
          <w:szCs w:val="24"/>
        </w:rPr>
        <w:tab/>
      </w:r>
    </w:p>
    <w:p w14:paraId="2234E871" w14:textId="77777777"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2C60666" w14:textId="77777777"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F05E9B" w14:textId="77777777" w:rsidR="00706A13" w:rsidRDefault="00706A13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D6A3B32" w14:textId="77777777" w:rsidR="00D565BB" w:rsidRPr="00580BA1" w:rsidRDefault="00D565BB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8"/>
      </w:tblGrid>
      <w:tr w:rsidR="00580BA1" w:rsidRPr="00454389" w14:paraId="0A2C712F" w14:textId="77777777" w:rsidTr="00454389">
        <w:tc>
          <w:tcPr>
            <w:tcW w:w="8154" w:type="dxa"/>
            <w:shd w:val="clear" w:color="auto" w:fill="auto"/>
          </w:tcPr>
          <w:p w14:paraId="4F6DD3AA" w14:textId="6BF21CC7" w:rsidR="00CB1B74" w:rsidRPr="009F24CF" w:rsidRDefault="00CB1B74" w:rsidP="00D565B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24CF">
              <w:rPr>
                <w:rFonts w:ascii="Times New Roman" w:hAnsi="Times New Roman"/>
                <w:b/>
                <w:sz w:val="24"/>
                <w:szCs w:val="24"/>
              </w:rPr>
              <w:t>MODUL</w:t>
            </w:r>
            <w:r w:rsidR="00771FF7">
              <w:rPr>
                <w:rFonts w:ascii="Times New Roman" w:hAnsi="Times New Roman"/>
                <w:b/>
                <w:sz w:val="24"/>
                <w:szCs w:val="24"/>
              </w:rPr>
              <w:t xml:space="preserve"> III</w:t>
            </w:r>
          </w:p>
          <w:p w14:paraId="435E0D2E" w14:textId="05BD3266" w:rsidR="00CB1B74" w:rsidRPr="00D565BB" w:rsidRDefault="00771FF7" w:rsidP="009F24C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/>
                <w:b/>
                <w:sz w:val="24"/>
                <w:szCs w:val="24"/>
              </w:rPr>
              <w:t>ROUTING DAN NAT</w:t>
            </w:r>
          </w:p>
        </w:tc>
      </w:tr>
    </w:tbl>
    <w:p w14:paraId="65FED8E3" w14:textId="77777777"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CD35ADF" w14:textId="77777777"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80BA1">
        <w:rPr>
          <w:rFonts w:ascii="Times New Roman" w:hAnsi="Times New Roman"/>
          <w:b/>
          <w:sz w:val="24"/>
          <w:szCs w:val="24"/>
        </w:rPr>
        <w:t>Tujuan</w:t>
      </w:r>
      <w:proofErr w:type="spellEnd"/>
    </w:p>
    <w:p w14:paraId="5352181E" w14:textId="20EA6EE9" w:rsidR="00BF1A26" w:rsidRPr="00580BA1" w:rsidRDefault="00771FF7" w:rsidP="00D565BB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F673A">
        <w:rPr>
          <w:rFonts w:ascii="Times New Roman" w:hAnsi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konsep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Routing </w:t>
      </w:r>
      <w:proofErr w:type="spellStart"/>
      <w:r w:rsidRPr="00BF673A">
        <w:rPr>
          <w:rFonts w:ascii="Times New Roman" w:hAnsi="Times New Roman"/>
          <w:sz w:val="24"/>
          <w:szCs w:val="24"/>
        </w:rPr>
        <w:t>dalam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jaringan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computer.</w:t>
      </w:r>
    </w:p>
    <w:p w14:paraId="0F742186" w14:textId="3409ED5E" w:rsidR="00BF1A26" w:rsidRPr="00580BA1" w:rsidRDefault="00771FF7" w:rsidP="00D565BB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F673A">
        <w:rPr>
          <w:rFonts w:ascii="Times New Roman" w:hAnsi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perbedaan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Static Routing dan Dynamic Routing</w:t>
      </w:r>
      <w:r w:rsidR="00BF1A26" w:rsidRPr="00580BA1">
        <w:rPr>
          <w:rFonts w:ascii="Times New Roman" w:hAnsi="Times New Roman"/>
          <w:sz w:val="24"/>
          <w:szCs w:val="24"/>
        </w:rPr>
        <w:t>.</w:t>
      </w:r>
    </w:p>
    <w:p w14:paraId="7536D75C" w14:textId="10128EAB" w:rsidR="00BF1A26" w:rsidRDefault="00771FF7" w:rsidP="00D565BB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F673A">
        <w:rPr>
          <w:rFonts w:ascii="Times New Roman" w:hAnsi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protokol-protokol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Routing</w:t>
      </w:r>
      <w:r w:rsidR="00BF1A26" w:rsidRPr="00580BA1">
        <w:rPr>
          <w:rFonts w:ascii="Times New Roman" w:hAnsi="Times New Roman"/>
          <w:sz w:val="24"/>
          <w:szCs w:val="24"/>
        </w:rPr>
        <w:t>.</w:t>
      </w:r>
    </w:p>
    <w:p w14:paraId="32F7FD3B" w14:textId="2F885F2E" w:rsidR="00771FF7" w:rsidRDefault="00771FF7" w:rsidP="00D565BB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F673A">
        <w:rPr>
          <w:rFonts w:ascii="Times New Roman" w:hAnsi="Times New Roman"/>
          <w:sz w:val="24"/>
          <w:szCs w:val="24"/>
        </w:rPr>
        <w:t>Melakukan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pembuatan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Static Routing dan Dynamic routing</w:t>
      </w:r>
      <w:r>
        <w:rPr>
          <w:rFonts w:ascii="Times New Roman" w:hAnsi="Times New Roman"/>
          <w:sz w:val="24"/>
          <w:szCs w:val="24"/>
        </w:rPr>
        <w:t>.</w:t>
      </w:r>
    </w:p>
    <w:p w14:paraId="1DB83796" w14:textId="408D2A79" w:rsidR="00771FF7" w:rsidRPr="00580BA1" w:rsidRDefault="00771FF7" w:rsidP="00D565BB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F673A">
        <w:rPr>
          <w:rFonts w:ascii="Times New Roman" w:hAnsi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pembuatan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Network Address Translation</w:t>
      </w:r>
      <w:r>
        <w:rPr>
          <w:rFonts w:ascii="Times New Roman" w:hAnsi="Times New Roman"/>
          <w:sz w:val="24"/>
          <w:szCs w:val="24"/>
        </w:rPr>
        <w:t>.</w:t>
      </w:r>
    </w:p>
    <w:p w14:paraId="53F0E1C7" w14:textId="77777777"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B1264C9" w14:textId="77777777"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80BA1">
        <w:rPr>
          <w:rFonts w:ascii="Times New Roman" w:hAnsi="Times New Roman"/>
          <w:b/>
          <w:sz w:val="24"/>
          <w:szCs w:val="24"/>
        </w:rPr>
        <w:t>Tugas</w:t>
      </w:r>
      <w:proofErr w:type="spellEnd"/>
      <w:r w:rsidRPr="00580BA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80BA1">
        <w:rPr>
          <w:rFonts w:ascii="Times New Roman" w:hAnsi="Times New Roman"/>
          <w:b/>
          <w:sz w:val="24"/>
          <w:szCs w:val="24"/>
        </w:rPr>
        <w:t>Pendahuluan</w:t>
      </w:r>
      <w:proofErr w:type="spellEnd"/>
    </w:p>
    <w:p w14:paraId="6BB15686" w14:textId="635AECFB" w:rsidR="00BF1A26" w:rsidRPr="00D565BB" w:rsidRDefault="00771FF7" w:rsidP="00D565BB">
      <w:pPr>
        <w:numPr>
          <w:ilvl w:val="0"/>
          <w:numId w:val="2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BF673A">
        <w:rPr>
          <w:rFonts w:ascii="Times New Roman" w:hAnsi="Times New Roman"/>
          <w:sz w:val="24"/>
          <w:szCs w:val="24"/>
          <w:lang w:val="id-ID"/>
        </w:rPr>
        <w:t xml:space="preserve">Jelaskan </w:t>
      </w:r>
      <w:proofErr w:type="spellStart"/>
      <w:r w:rsidRPr="00BF673A">
        <w:rPr>
          <w:rFonts w:ascii="Times New Roman" w:hAnsi="Times New Roman"/>
          <w:sz w:val="24"/>
          <w:szCs w:val="24"/>
        </w:rPr>
        <w:t>apa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F673A">
        <w:rPr>
          <w:rFonts w:ascii="Times New Roman" w:hAnsi="Times New Roman"/>
          <w:sz w:val="24"/>
          <w:szCs w:val="24"/>
        </w:rPr>
        <w:t>dimaksud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dengan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konsep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routing </w:t>
      </w:r>
      <w:proofErr w:type="spellStart"/>
      <w:r w:rsidRPr="00BF673A">
        <w:rPr>
          <w:rFonts w:ascii="Times New Roman" w:hAnsi="Times New Roman"/>
          <w:sz w:val="24"/>
          <w:szCs w:val="24"/>
        </w:rPr>
        <w:t>dalam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jaringan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computer !</w:t>
      </w:r>
    </w:p>
    <w:p w14:paraId="0D5134EA" w14:textId="192C3B64" w:rsidR="00D565BB" w:rsidRPr="00D565BB" w:rsidRDefault="00771FF7" w:rsidP="00D565BB">
      <w:pPr>
        <w:numPr>
          <w:ilvl w:val="0"/>
          <w:numId w:val="2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BF673A">
        <w:rPr>
          <w:rFonts w:ascii="Times New Roman" w:hAnsi="Times New Roman"/>
          <w:sz w:val="24"/>
          <w:szCs w:val="24"/>
          <w:lang w:val="id-ID"/>
        </w:rPr>
        <w:t xml:space="preserve">Jelaskan </w:t>
      </w:r>
      <w:proofErr w:type="spellStart"/>
      <w:r w:rsidRPr="00BF673A">
        <w:rPr>
          <w:rFonts w:ascii="Times New Roman" w:hAnsi="Times New Roman"/>
          <w:sz w:val="24"/>
          <w:szCs w:val="24"/>
        </w:rPr>
        <w:t>apa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F673A">
        <w:rPr>
          <w:rFonts w:ascii="Times New Roman" w:hAnsi="Times New Roman"/>
          <w:sz w:val="24"/>
          <w:szCs w:val="24"/>
        </w:rPr>
        <w:t>dimaksud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dengan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static routing dan dynamic routing </w:t>
      </w:r>
      <w:proofErr w:type="spellStart"/>
      <w:r w:rsidRPr="00BF673A">
        <w:rPr>
          <w:rFonts w:ascii="Times New Roman" w:hAnsi="Times New Roman"/>
          <w:sz w:val="24"/>
          <w:szCs w:val="24"/>
        </w:rPr>
        <w:t>beserta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perbedaannnya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!</w:t>
      </w:r>
    </w:p>
    <w:p w14:paraId="7F67AD93" w14:textId="20050882" w:rsidR="00D565BB" w:rsidRDefault="00771FF7" w:rsidP="00D565BB">
      <w:pPr>
        <w:numPr>
          <w:ilvl w:val="0"/>
          <w:numId w:val="2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BF673A">
        <w:rPr>
          <w:rFonts w:ascii="Times New Roman" w:hAnsi="Times New Roman"/>
          <w:sz w:val="24"/>
          <w:szCs w:val="24"/>
          <w:lang w:val="id-ID"/>
        </w:rPr>
        <w:t xml:space="preserve">Jelaskan </w:t>
      </w:r>
      <w:proofErr w:type="spellStart"/>
      <w:r w:rsidRPr="00BF673A">
        <w:rPr>
          <w:rFonts w:ascii="Times New Roman" w:hAnsi="Times New Roman"/>
          <w:sz w:val="24"/>
          <w:szCs w:val="24"/>
        </w:rPr>
        <w:t>mengenai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protokol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routing! </w:t>
      </w:r>
      <w:proofErr w:type="spellStart"/>
      <w:r w:rsidRPr="00BF673A">
        <w:rPr>
          <w:rFonts w:ascii="Times New Roman" w:hAnsi="Times New Roman"/>
          <w:sz w:val="24"/>
          <w:szCs w:val="24"/>
        </w:rPr>
        <w:t>Sertakan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contoh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beserta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F673A">
        <w:rPr>
          <w:rFonts w:ascii="Times New Roman" w:hAnsi="Times New Roman"/>
          <w:sz w:val="24"/>
          <w:szCs w:val="24"/>
        </w:rPr>
        <w:t>perinciannya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!</w:t>
      </w:r>
      <w:proofErr w:type="gramEnd"/>
    </w:p>
    <w:p w14:paraId="7C24321F" w14:textId="5214F754" w:rsidR="00771FF7" w:rsidRPr="00580BA1" w:rsidRDefault="00771FF7" w:rsidP="00D565BB">
      <w:pPr>
        <w:numPr>
          <w:ilvl w:val="0"/>
          <w:numId w:val="2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BF673A">
        <w:rPr>
          <w:rFonts w:ascii="Times New Roman" w:hAnsi="Times New Roman"/>
          <w:sz w:val="24"/>
          <w:szCs w:val="24"/>
          <w:lang w:val="id-ID"/>
        </w:rPr>
        <w:t xml:space="preserve">Jelaskan mengenai IP </w:t>
      </w:r>
      <w:proofErr w:type="spellStart"/>
      <w:r w:rsidRPr="00BF673A">
        <w:rPr>
          <w:rFonts w:ascii="Times New Roman" w:hAnsi="Times New Roman"/>
          <w:sz w:val="24"/>
          <w:szCs w:val="24"/>
          <w:lang w:val="id-ID"/>
        </w:rPr>
        <w:t>Public</w:t>
      </w:r>
      <w:proofErr w:type="spellEnd"/>
      <w:r w:rsidRPr="00BF673A">
        <w:rPr>
          <w:rFonts w:ascii="Times New Roman" w:hAnsi="Times New Roman"/>
          <w:sz w:val="24"/>
          <w:szCs w:val="24"/>
          <w:lang w:val="id-ID"/>
        </w:rPr>
        <w:t xml:space="preserve"> &amp; IP </w:t>
      </w:r>
      <w:proofErr w:type="spellStart"/>
      <w:r w:rsidRPr="00BF673A">
        <w:rPr>
          <w:rFonts w:ascii="Times New Roman" w:hAnsi="Times New Roman"/>
          <w:sz w:val="24"/>
          <w:szCs w:val="24"/>
          <w:lang w:val="id-ID"/>
        </w:rPr>
        <w:t>Private</w:t>
      </w:r>
      <w:proofErr w:type="spellEnd"/>
      <w:r w:rsidRPr="00BF673A">
        <w:rPr>
          <w:rFonts w:ascii="Times New Roman" w:hAnsi="Times New Roman"/>
          <w:sz w:val="24"/>
          <w:szCs w:val="24"/>
          <w:lang w:val="id-ID"/>
        </w:rPr>
        <w:t>, serta metode NAT !</w:t>
      </w:r>
    </w:p>
    <w:p w14:paraId="477AE5ED" w14:textId="77777777" w:rsidR="00162758" w:rsidRPr="00580BA1" w:rsidRDefault="00162758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0D382F3" w14:textId="77777777" w:rsidR="00BF1A26" w:rsidRDefault="00BF1A26" w:rsidP="00D565B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80BA1">
        <w:rPr>
          <w:rFonts w:ascii="Times New Roman" w:hAnsi="Times New Roman"/>
          <w:b/>
          <w:sz w:val="24"/>
          <w:szCs w:val="24"/>
        </w:rPr>
        <w:t>Jawaban</w:t>
      </w:r>
      <w:proofErr w:type="spellEnd"/>
    </w:p>
    <w:p w14:paraId="5D53738D" w14:textId="77777777" w:rsidR="00D565BB" w:rsidRDefault="00D565BB" w:rsidP="00D565BB">
      <w:pPr>
        <w:numPr>
          <w:ilvl w:val="0"/>
          <w:numId w:val="14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jawaban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diketik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font </w:t>
      </w:r>
      <w:r w:rsidRPr="00D565BB">
        <w:rPr>
          <w:rFonts w:ascii="Times New Roman" w:hAnsi="Times New Roman"/>
          <w:sz w:val="24"/>
          <w:szCs w:val="24"/>
        </w:rPr>
        <w:t>Times New Roman</w:t>
      </w:r>
      <w:r>
        <w:rPr>
          <w:rFonts w:ascii="Times New Roman" w:hAnsi="Times New Roman"/>
          <w:sz w:val="24"/>
          <w:szCs w:val="24"/>
          <w:lang w:val="id-ID"/>
        </w:rPr>
        <w:t xml:space="preserve"> 12 Spasi 1.5</w:t>
      </w:r>
    </w:p>
    <w:p w14:paraId="6584C8CE" w14:textId="77777777" w:rsidR="00D565BB" w:rsidRDefault="00D565BB" w:rsidP="00D565BB">
      <w:pPr>
        <w:numPr>
          <w:ilvl w:val="0"/>
          <w:numId w:val="14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565BB">
        <w:rPr>
          <w:rFonts w:ascii="Times New Roman" w:hAnsi="Times New Roman"/>
          <w:sz w:val="24"/>
          <w:szCs w:val="24"/>
          <w:lang w:val="id-ID"/>
        </w:rPr>
        <w:t>xxxxxxxxxxxxxxxxxxxxxxxxxxxxxxxxxxxxxxxxxxxxxxx</w:t>
      </w:r>
      <w:proofErr w:type="spellEnd"/>
    </w:p>
    <w:p w14:paraId="321865D9" w14:textId="77777777" w:rsidR="00D565BB" w:rsidRPr="00D565BB" w:rsidRDefault="00D565BB" w:rsidP="00D565BB">
      <w:pPr>
        <w:numPr>
          <w:ilvl w:val="0"/>
          <w:numId w:val="14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565BB">
        <w:rPr>
          <w:rFonts w:ascii="Times New Roman" w:hAnsi="Times New Roman"/>
          <w:sz w:val="24"/>
          <w:szCs w:val="24"/>
          <w:lang w:val="id-ID"/>
        </w:rPr>
        <w:t>xxxxxxxxxxxxxxxxxxxxxxxxxxxxxxxxxxxxxxxxxxxxxxx</w:t>
      </w:r>
      <w:proofErr w:type="spellEnd"/>
    </w:p>
    <w:p w14:paraId="6D07F598" w14:textId="77777777" w:rsidR="00D565BB" w:rsidRPr="00580BA1" w:rsidRDefault="00D565BB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565B829" w14:textId="77777777" w:rsidR="00D565BB" w:rsidRPr="00580BA1" w:rsidRDefault="00D565BB" w:rsidP="00D565BB">
      <w:p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sectPr w:rsidR="00D565BB" w:rsidRPr="00580BA1" w:rsidSect="00E37DF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3322A" w14:textId="77777777" w:rsidR="00922987" w:rsidRDefault="00922987" w:rsidP="00CF7EB1">
      <w:pPr>
        <w:spacing w:after="0" w:line="240" w:lineRule="auto"/>
      </w:pPr>
      <w:r>
        <w:separator/>
      </w:r>
    </w:p>
  </w:endnote>
  <w:endnote w:type="continuationSeparator" w:id="0">
    <w:p w14:paraId="2BF3B3B8" w14:textId="77777777" w:rsidR="00922987" w:rsidRDefault="00922987" w:rsidP="00CF7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3B147" w14:textId="77777777" w:rsidR="00922987" w:rsidRDefault="00922987" w:rsidP="00CF7EB1">
      <w:pPr>
        <w:spacing w:after="0" w:line="240" w:lineRule="auto"/>
      </w:pPr>
      <w:r>
        <w:separator/>
      </w:r>
    </w:p>
  </w:footnote>
  <w:footnote w:type="continuationSeparator" w:id="0">
    <w:p w14:paraId="380F83D6" w14:textId="77777777" w:rsidR="00922987" w:rsidRDefault="00922987" w:rsidP="00CF7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D4959"/>
    <w:multiLevelType w:val="hybridMultilevel"/>
    <w:tmpl w:val="B25600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77D"/>
    <w:multiLevelType w:val="hybridMultilevel"/>
    <w:tmpl w:val="A148B8AA"/>
    <w:lvl w:ilvl="0" w:tplc="0B040D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0308"/>
    <w:multiLevelType w:val="hybridMultilevel"/>
    <w:tmpl w:val="F61089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777E7"/>
    <w:multiLevelType w:val="hybridMultilevel"/>
    <w:tmpl w:val="58EA91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046BB0"/>
    <w:multiLevelType w:val="hybridMultilevel"/>
    <w:tmpl w:val="BE1CE7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29023C"/>
    <w:multiLevelType w:val="hybridMultilevel"/>
    <w:tmpl w:val="0854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B56B6"/>
    <w:multiLevelType w:val="hybridMultilevel"/>
    <w:tmpl w:val="B874B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72AB4"/>
    <w:multiLevelType w:val="hybridMultilevel"/>
    <w:tmpl w:val="85EE5F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E28AB"/>
    <w:multiLevelType w:val="hybridMultilevel"/>
    <w:tmpl w:val="D0D649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F33EE"/>
    <w:multiLevelType w:val="hybridMultilevel"/>
    <w:tmpl w:val="CAEC58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A2009"/>
    <w:multiLevelType w:val="hybridMultilevel"/>
    <w:tmpl w:val="DB6C4266"/>
    <w:lvl w:ilvl="0" w:tplc="550E6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153D5B"/>
    <w:multiLevelType w:val="hybridMultilevel"/>
    <w:tmpl w:val="0A06D3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94125"/>
    <w:multiLevelType w:val="hybridMultilevel"/>
    <w:tmpl w:val="DB6C4266"/>
    <w:lvl w:ilvl="0" w:tplc="550E6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DE0F05"/>
    <w:multiLevelType w:val="hybridMultilevel"/>
    <w:tmpl w:val="C7CEB1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7"/>
  </w:num>
  <w:num w:numId="5">
    <w:abstractNumId w:val="9"/>
  </w:num>
  <w:num w:numId="6">
    <w:abstractNumId w:val="0"/>
  </w:num>
  <w:num w:numId="7">
    <w:abstractNumId w:val="13"/>
  </w:num>
  <w:num w:numId="8">
    <w:abstractNumId w:val="4"/>
  </w:num>
  <w:num w:numId="9">
    <w:abstractNumId w:val="3"/>
  </w:num>
  <w:num w:numId="10">
    <w:abstractNumId w:val="6"/>
  </w:num>
  <w:num w:numId="11">
    <w:abstractNumId w:val="2"/>
  </w:num>
  <w:num w:numId="12">
    <w:abstractNumId w:val="8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FF7"/>
    <w:rsid w:val="00034D24"/>
    <w:rsid w:val="00041E4D"/>
    <w:rsid w:val="00077F7A"/>
    <w:rsid w:val="000F3F55"/>
    <w:rsid w:val="00131C82"/>
    <w:rsid w:val="00162758"/>
    <w:rsid w:val="0016680D"/>
    <w:rsid w:val="001853A2"/>
    <w:rsid w:val="001D3BB5"/>
    <w:rsid w:val="00217589"/>
    <w:rsid w:val="0022740B"/>
    <w:rsid w:val="00240F99"/>
    <w:rsid w:val="00250000"/>
    <w:rsid w:val="00250504"/>
    <w:rsid w:val="002B44C2"/>
    <w:rsid w:val="00304C98"/>
    <w:rsid w:val="00326761"/>
    <w:rsid w:val="003C7C59"/>
    <w:rsid w:val="00422004"/>
    <w:rsid w:val="00454389"/>
    <w:rsid w:val="004B55C1"/>
    <w:rsid w:val="004B6E58"/>
    <w:rsid w:val="004D0380"/>
    <w:rsid w:val="00532666"/>
    <w:rsid w:val="00580BA1"/>
    <w:rsid w:val="00583E9C"/>
    <w:rsid w:val="005C31DF"/>
    <w:rsid w:val="005C3F4A"/>
    <w:rsid w:val="0064437F"/>
    <w:rsid w:val="00652403"/>
    <w:rsid w:val="00674755"/>
    <w:rsid w:val="00706A13"/>
    <w:rsid w:val="00771FF7"/>
    <w:rsid w:val="00807248"/>
    <w:rsid w:val="00875970"/>
    <w:rsid w:val="008804BD"/>
    <w:rsid w:val="008927FF"/>
    <w:rsid w:val="009138A3"/>
    <w:rsid w:val="00922987"/>
    <w:rsid w:val="00986354"/>
    <w:rsid w:val="009B33B0"/>
    <w:rsid w:val="009C0CF8"/>
    <w:rsid w:val="009E5355"/>
    <w:rsid w:val="009F24CF"/>
    <w:rsid w:val="00A42456"/>
    <w:rsid w:val="00A43F29"/>
    <w:rsid w:val="00AB0D99"/>
    <w:rsid w:val="00B77D3F"/>
    <w:rsid w:val="00BB49EE"/>
    <w:rsid w:val="00BF1A26"/>
    <w:rsid w:val="00C23A70"/>
    <w:rsid w:val="00C61F40"/>
    <w:rsid w:val="00C82FFC"/>
    <w:rsid w:val="00CB1B74"/>
    <w:rsid w:val="00CD1F41"/>
    <w:rsid w:val="00CF7B76"/>
    <w:rsid w:val="00CF7EB1"/>
    <w:rsid w:val="00D01082"/>
    <w:rsid w:val="00D565BB"/>
    <w:rsid w:val="00E37DF0"/>
    <w:rsid w:val="00FD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045F"/>
  <w15:chartTrackingRefBased/>
  <w15:docId w15:val="{FBE2D02F-7B59-475D-8F83-AB073731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5BB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E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7E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F7EB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7EB1"/>
    <w:rPr>
      <w:sz w:val="22"/>
      <w:szCs w:val="22"/>
    </w:rPr>
  </w:style>
  <w:style w:type="table" w:styleId="TableGrid">
    <w:name w:val="Table Grid"/>
    <w:basedOn w:val="TableNormal"/>
    <w:uiPriority w:val="39"/>
    <w:rsid w:val="004D0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7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37DF0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CB1B7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pot%20Space\Praktikum%20Jarkom\Template%20Pen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0B391-CEA2-495B-8CF0-2377C3061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Penda.dotx</Template>
  <TotalTime>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/>
  <dc:creator>Indra Wahyu</dc:creator>
  <cp:keywords>Teknologi Informasi;Udayana;Praktikum</cp:keywords>
  <dc:description/>
  <cp:lastModifiedBy>Indra Wahyu</cp:lastModifiedBy>
  <cp:revision>1</cp:revision>
  <cp:lastPrinted>2014-04-10T14:25:00Z</cp:lastPrinted>
  <dcterms:created xsi:type="dcterms:W3CDTF">2020-12-03T13:49:00Z</dcterms:created>
  <dcterms:modified xsi:type="dcterms:W3CDTF">2020-12-03T13:56:00Z</dcterms:modified>
</cp:coreProperties>
</file>