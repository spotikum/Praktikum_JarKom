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3D76" w14:textId="77777777" w:rsidR="003C7C59" w:rsidRPr="00580BA1" w:rsidRDefault="00875970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56E520" wp14:editId="42A0A323">
                <wp:simplePos x="0" y="0"/>
                <wp:positionH relativeFrom="column">
                  <wp:posOffset>1748294</wp:posOffset>
                </wp:positionH>
                <wp:positionV relativeFrom="paragraph">
                  <wp:posOffset>90280</wp:posOffset>
                </wp:positionV>
                <wp:extent cx="3305920" cy="1076325"/>
                <wp:effectExtent l="0" t="0" r="27940" b="28575"/>
                <wp:wrapNone/>
                <wp:docPr id="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92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10D70" w14:textId="77777777" w:rsidR="003C7C59" w:rsidRPr="0064437F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Nama</w:t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 Made Indra Wahyu Wicaksana</w:t>
                            </w:r>
                          </w:p>
                          <w:p w14:paraId="0F1D6139" w14:textId="77777777" w:rsidR="003C7C59" w:rsidRPr="00D565BB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NIM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1905551151</w:t>
                            </w:r>
                          </w:p>
                          <w:p w14:paraId="752791E2" w14:textId="77777777" w:rsidR="003C7C59" w:rsidRPr="00BF1A26" w:rsidRDefault="003C7C59" w:rsidP="003C7C59">
                            <w:pPr>
                              <w:spacing w:line="36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Kelompok</w:t>
                            </w:r>
                            <w:proofErr w:type="spellEnd"/>
                            <w:r w:rsidRPr="00BF1A2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: </w:t>
                            </w:r>
                            <w:r w:rsidR="0064437F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  <w:p w14:paraId="0A148490" w14:textId="77777777" w:rsidR="003C7C59" w:rsidRDefault="003C7C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6E520" id="Rectangle 91" o:spid="_x0000_s1026" style="position:absolute;left:0;text-align:left;margin-left:137.65pt;margin-top:7.1pt;width:260.3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">
                <v:textbox>
                  <w:txbxContent>
                    <w:p w14:paraId="5F710D70" w14:textId="77777777" w:rsidR="003C7C59" w:rsidRPr="0064437F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Nama</w:t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I Made Indra Wahyu Wicaksana</w:t>
                      </w:r>
                    </w:p>
                    <w:p w14:paraId="0F1D6139" w14:textId="77777777" w:rsidR="003C7C59" w:rsidRPr="00D565BB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NIM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1905551151</w:t>
                      </w:r>
                    </w:p>
                    <w:p w14:paraId="752791E2" w14:textId="77777777" w:rsidR="003C7C59" w:rsidRPr="00BF1A26" w:rsidRDefault="003C7C59" w:rsidP="003C7C59">
                      <w:pPr>
                        <w:spacing w:line="36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spellStart"/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Kelompok</w:t>
                      </w:r>
                      <w:proofErr w:type="spellEnd"/>
                      <w:r w:rsidRPr="00BF1A26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: </w:t>
                      </w:r>
                      <w:r w:rsidR="0064437F">
                        <w:rPr>
                          <w:rFonts w:ascii="Times New Roman" w:hAnsi="Times New Roman"/>
                          <w:sz w:val="24"/>
                          <w:szCs w:val="24"/>
                        </w:rPr>
                        <w:t>10</w:t>
                      </w:r>
                    </w:p>
                    <w:p w14:paraId="0A148490" w14:textId="77777777" w:rsidR="003C7C59" w:rsidRDefault="003C7C59"/>
                  </w:txbxContent>
                </v:textbox>
              </v:rect>
            </w:pict>
          </mc:Fallback>
        </mc:AlternateContent>
      </w:r>
    </w:p>
    <w:p w14:paraId="6F36BE71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  <w:r w:rsidRPr="00580BA1">
        <w:rPr>
          <w:rFonts w:ascii="Times New Roman" w:hAnsi="Times New Roman"/>
          <w:sz w:val="24"/>
          <w:szCs w:val="24"/>
        </w:rPr>
        <w:tab/>
      </w:r>
    </w:p>
    <w:p w14:paraId="2234E871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C60666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1F05E9B" w14:textId="77777777" w:rsidR="00706A13" w:rsidRDefault="00706A13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D6A3B32" w14:textId="77777777" w:rsidR="00D565BB" w:rsidRPr="00580BA1" w:rsidRDefault="00D565BB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8"/>
      </w:tblGrid>
      <w:tr w:rsidR="00580BA1" w:rsidRPr="00454389" w14:paraId="0A2C712F" w14:textId="77777777" w:rsidTr="00454389">
        <w:tc>
          <w:tcPr>
            <w:tcW w:w="8154" w:type="dxa"/>
            <w:shd w:val="clear" w:color="auto" w:fill="auto"/>
          </w:tcPr>
          <w:p w14:paraId="4F6DD3AA" w14:textId="6BF21CC7" w:rsidR="00CB1B74" w:rsidRPr="009F24CF" w:rsidRDefault="00CB1B74" w:rsidP="00D565BB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24CF">
              <w:rPr>
                <w:rFonts w:ascii="Times New Roman" w:hAnsi="Times New Roman"/>
                <w:b/>
                <w:sz w:val="24"/>
                <w:szCs w:val="24"/>
              </w:rPr>
              <w:t>MODUL</w:t>
            </w:r>
            <w:r w:rsidR="00771FF7">
              <w:rPr>
                <w:rFonts w:ascii="Times New Roman" w:hAnsi="Times New Roman"/>
                <w:b/>
                <w:sz w:val="24"/>
                <w:szCs w:val="24"/>
              </w:rPr>
              <w:t xml:space="preserve"> III</w:t>
            </w:r>
          </w:p>
          <w:p w14:paraId="435E0D2E" w14:textId="05BD3266" w:rsidR="00CB1B74" w:rsidRPr="00D565BB" w:rsidRDefault="00771FF7" w:rsidP="009F24CF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BF673A">
              <w:rPr>
                <w:rFonts w:ascii="Times New Roman" w:hAnsi="Times New Roman"/>
                <w:b/>
                <w:sz w:val="24"/>
                <w:szCs w:val="24"/>
              </w:rPr>
              <w:t>ROUTING DAN NAT</w:t>
            </w:r>
          </w:p>
        </w:tc>
      </w:tr>
    </w:tbl>
    <w:p w14:paraId="65FED8E3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CD35ADF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14:paraId="5352181E" w14:textId="20EA6EE9" w:rsidR="00BF1A26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computer.</w:t>
      </w:r>
    </w:p>
    <w:p w14:paraId="0F742186" w14:textId="3409ED5E" w:rsidR="00BF1A26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perbedaan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14:paraId="7536D75C" w14:textId="10128EAB" w:rsidR="00BF1A26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protokol-protokol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</w:t>
      </w:r>
      <w:r w:rsidR="00BF1A26" w:rsidRPr="00580BA1">
        <w:rPr>
          <w:rFonts w:ascii="Times New Roman" w:hAnsi="Times New Roman"/>
          <w:sz w:val="24"/>
          <w:szCs w:val="24"/>
        </w:rPr>
        <w:t>.</w:t>
      </w:r>
    </w:p>
    <w:p w14:paraId="32F7FD3B" w14:textId="2F885F2E" w:rsidR="00771FF7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Melakukan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</w:t>
      </w:r>
      <w:r>
        <w:rPr>
          <w:rFonts w:ascii="Times New Roman" w:hAnsi="Times New Roman"/>
          <w:sz w:val="24"/>
          <w:szCs w:val="24"/>
        </w:rPr>
        <w:t>.</w:t>
      </w:r>
    </w:p>
    <w:p w14:paraId="1DB83796" w14:textId="408D2A79" w:rsidR="00771FF7" w:rsidRPr="00580BA1" w:rsidRDefault="00771FF7" w:rsidP="00D565BB">
      <w:pPr>
        <w:numPr>
          <w:ilvl w:val="0"/>
          <w:numId w:val="1"/>
        </w:numPr>
        <w:spacing w:after="0" w:line="360" w:lineRule="auto"/>
        <w:ind w:hanging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F673A">
        <w:rPr>
          <w:rFonts w:ascii="Times New Roman" w:hAnsi="Times New Roman"/>
          <w:sz w:val="24"/>
          <w:szCs w:val="24"/>
        </w:rPr>
        <w:t>Memahami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pembuatan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Network Address Translation</w:t>
      </w:r>
      <w:r>
        <w:rPr>
          <w:rFonts w:ascii="Times New Roman" w:hAnsi="Times New Roman"/>
          <w:sz w:val="24"/>
          <w:szCs w:val="24"/>
        </w:rPr>
        <w:t>.</w:t>
      </w:r>
    </w:p>
    <w:p w14:paraId="53F0E1C7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B1264C9" w14:textId="77777777" w:rsidR="00BF1A26" w:rsidRPr="00580BA1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Tugas</w:t>
      </w:r>
      <w:proofErr w:type="spellEnd"/>
      <w:r w:rsidRPr="00580BA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80BA1">
        <w:rPr>
          <w:rFonts w:ascii="Times New Roman" w:hAnsi="Times New Roman"/>
          <w:b/>
          <w:sz w:val="24"/>
          <w:szCs w:val="24"/>
        </w:rPr>
        <w:t>Pendahuluan</w:t>
      </w:r>
      <w:proofErr w:type="spellEnd"/>
    </w:p>
    <w:p w14:paraId="6BB15686" w14:textId="635AECFB" w:rsidR="00BF1A26" w:rsidRP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konsep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dalam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jaringan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computer !</w:t>
      </w:r>
    </w:p>
    <w:p w14:paraId="0D5134EA" w14:textId="192C3B64" w:rsidR="00D565BB" w:rsidRP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apa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F673A">
        <w:rPr>
          <w:rFonts w:ascii="Times New Roman" w:hAnsi="Times New Roman"/>
          <w:sz w:val="24"/>
          <w:szCs w:val="24"/>
        </w:rPr>
        <w:t>dimaksud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dengan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static routing dan dynamic routing </w:t>
      </w:r>
      <w:proofErr w:type="spellStart"/>
      <w:r w:rsidRPr="00BF673A">
        <w:rPr>
          <w:rFonts w:ascii="Times New Roman" w:hAnsi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perbedaannnya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!</w:t>
      </w:r>
    </w:p>
    <w:p w14:paraId="7F67AD93" w14:textId="77A58FD4" w:rsidR="00D565BB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</w:t>
      </w:r>
      <w:proofErr w:type="spellStart"/>
      <w:r w:rsidRPr="00BF673A">
        <w:rPr>
          <w:rFonts w:ascii="Times New Roman" w:hAnsi="Times New Roman"/>
          <w:sz w:val="24"/>
          <w:szCs w:val="24"/>
        </w:rPr>
        <w:t>mengenai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protokol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routing </w:t>
      </w:r>
      <w:proofErr w:type="spellStart"/>
      <w:r w:rsidR="00BA2E95">
        <w:rPr>
          <w:rFonts w:ascii="Times New Roman" w:hAnsi="Times New Roman"/>
          <w:sz w:val="24"/>
          <w:szCs w:val="24"/>
        </w:rPr>
        <w:t>s</w:t>
      </w:r>
      <w:r w:rsidRPr="00BF673A">
        <w:rPr>
          <w:rFonts w:ascii="Times New Roman" w:hAnsi="Times New Roman"/>
          <w:sz w:val="24"/>
          <w:szCs w:val="24"/>
        </w:rPr>
        <w:t>ertakan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contoh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beserta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F673A">
        <w:rPr>
          <w:rFonts w:ascii="Times New Roman" w:hAnsi="Times New Roman"/>
          <w:sz w:val="24"/>
          <w:szCs w:val="24"/>
        </w:rPr>
        <w:t>perinciannya</w:t>
      </w:r>
      <w:proofErr w:type="spellEnd"/>
      <w:r w:rsidRPr="00BF673A">
        <w:rPr>
          <w:rFonts w:ascii="Times New Roman" w:hAnsi="Times New Roman"/>
          <w:sz w:val="24"/>
          <w:szCs w:val="24"/>
        </w:rPr>
        <w:t xml:space="preserve"> !</w:t>
      </w:r>
    </w:p>
    <w:p w14:paraId="7C24321F" w14:textId="5214F754" w:rsidR="00771FF7" w:rsidRPr="00580BA1" w:rsidRDefault="00771FF7" w:rsidP="00D565BB">
      <w:pPr>
        <w:numPr>
          <w:ilvl w:val="0"/>
          <w:numId w:val="2"/>
        </w:numPr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BF673A">
        <w:rPr>
          <w:rFonts w:ascii="Times New Roman" w:hAnsi="Times New Roman"/>
          <w:sz w:val="24"/>
          <w:szCs w:val="24"/>
          <w:lang w:val="id-ID"/>
        </w:rPr>
        <w:t xml:space="preserve">Jelaskan mengenai IP </w:t>
      </w:r>
      <w:proofErr w:type="spellStart"/>
      <w:r w:rsidRPr="00BF673A">
        <w:rPr>
          <w:rFonts w:ascii="Times New Roman" w:hAnsi="Times New Roman"/>
          <w:sz w:val="24"/>
          <w:szCs w:val="24"/>
          <w:lang w:val="id-ID"/>
        </w:rPr>
        <w:t>Public</w:t>
      </w:r>
      <w:proofErr w:type="spellEnd"/>
      <w:r w:rsidRPr="00BF673A">
        <w:rPr>
          <w:rFonts w:ascii="Times New Roman" w:hAnsi="Times New Roman"/>
          <w:sz w:val="24"/>
          <w:szCs w:val="24"/>
          <w:lang w:val="id-ID"/>
        </w:rPr>
        <w:t xml:space="preserve"> &amp; IP </w:t>
      </w:r>
      <w:proofErr w:type="spellStart"/>
      <w:r w:rsidRPr="00BF673A">
        <w:rPr>
          <w:rFonts w:ascii="Times New Roman" w:hAnsi="Times New Roman"/>
          <w:sz w:val="24"/>
          <w:szCs w:val="24"/>
          <w:lang w:val="id-ID"/>
        </w:rPr>
        <w:t>Private</w:t>
      </w:r>
      <w:proofErr w:type="spellEnd"/>
      <w:r w:rsidRPr="00BF673A">
        <w:rPr>
          <w:rFonts w:ascii="Times New Roman" w:hAnsi="Times New Roman"/>
          <w:sz w:val="24"/>
          <w:szCs w:val="24"/>
          <w:lang w:val="id-ID"/>
        </w:rPr>
        <w:t>, serta metode NAT !</w:t>
      </w:r>
    </w:p>
    <w:p w14:paraId="477AE5ED" w14:textId="77777777" w:rsidR="00162758" w:rsidRPr="00580BA1" w:rsidRDefault="00162758" w:rsidP="00D565B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0D382F3" w14:textId="77777777" w:rsidR="00BF1A26" w:rsidRDefault="00BF1A26" w:rsidP="00D565B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580BA1">
        <w:rPr>
          <w:rFonts w:ascii="Times New Roman" w:hAnsi="Times New Roman"/>
          <w:b/>
          <w:sz w:val="24"/>
          <w:szCs w:val="24"/>
        </w:rPr>
        <w:t>Jawaban</w:t>
      </w:r>
      <w:proofErr w:type="spellEnd"/>
    </w:p>
    <w:p w14:paraId="7685851B" w14:textId="2801C310" w:rsidR="00340A00" w:rsidRPr="00340A00" w:rsidRDefault="00340A00" w:rsidP="00BA2E95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Konsep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1EB429AC" w14:textId="77777777" w:rsidR="00340A00" w:rsidRPr="00340A00" w:rsidRDefault="00340A00" w:rsidP="002B5998">
      <w:pPr>
        <w:pStyle w:val="Paragraf"/>
      </w:pP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adalah </w:t>
      </w:r>
      <w:r w:rsidRPr="002B5998">
        <w:t>suatu</w:t>
      </w:r>
      <w:r w:rsidRPr="00340A00">
        <w:t xml:space="preserve"> protokol yang digunakan untuk mendapatkan rute dari satu jaringan ke jaringan yang lain. Rute ini, disebut dengan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dan informasi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secara dinamis dapat diberikan ke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yang lain ataupun dapat diberikan secara statis ke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lain.</w:t>
      </w:r>
    </w:p>
    <w:p w14:paraId="66A50245" w14:textId="7BB01AFB" w:rsidR="00340A00" w:rsidRDefault="00340A00" w:rsidP="002B5998">
      <w:pPr>
        <w:pStyle w:val="Paragraf"/>
      </w:pP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adalah proses </w:t>
      </w:r>
      <w:proofErr w:type="spellStart"/>
      <w:r w:rsidRPr="00340A00">
        <w:t>dimana</w:t>
      </w:r>
      <w:proofErr w:type="spellEnd"/>
      <w:r w:rsidRPr="00340A00">
        <w:t xml:space="preserve"> suatu </w:t>
      </w:r>
      <w:proofErr w:type="spellStart"/>
      <w:r w:rsidRPr="00340A00">
        <w:t>router</w:t>
      </w:r>
      <w:proofErr w:type="spellEnd"/>
      <w:r w:rsidRPr="00340A00">
        <w:t xml:space="preserve"> </w:t>
      </w:r>
      <w:proofErr w:type="spellStart"/>
      <w:r w:rsidRPr="00340A00">
        <w:t>mem-</w:t>
      </w:r>
      <w:r w:rsidRPr="00340A00">
        <w:rPr>
          <w:i/>
          <w:iCs/>
        </w:rPr>
        <w:t>forward</w:t>
      </w:r>
      <w:proofErr w:type="spellEnd"/>
      <w:r w:rsidRPr="00340A00">
        <w:t xml:space="preserve"> paket ke jaringan yang dituju. Suatu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membuat keputusan berdasarkan IP </w:t>
      </w:r>
      <w:proofErr w:type="spellStart"/>
      <w:r w:rsidRPr="00340A00">
        <w:rPr>
          <w:i/>
          <w:iCs/>
        </w:rPr>
        <w:t>address</w:t>
      </w:r>
      <w:proofErr w:type="spellEnd"/>
      <w:r w:rsidRPr="00340A00">
        <w:t xml:space="preserve"> yang dituju </w:t>
      </w:r>
      <w:r w:rsidRPr="00340A00">
        <w:lastRenderedPageBreak/>
        <w:t xml:space="preserve">oleh paket. Semua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menggunakan IP </w:t>
      </w:r>
      <w:proofErr w:type="spellStart"/>
      <w:r w:rsidRPr="00340A00">
        <w:rPr>
          <w:i/>
          <w:iCs/>
        </w:rPr>
        <w:t>address</w:t>
      </w:r>
      <w:proofErr w:type="spellEnd"/>
      <w:r w:rsidRPr="00340A00">
        <w:t xml:space="preserve"> tujuan untuk mengirim paket. Agar keputusan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tersebut benar,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harus belajar bagaimana untuk mencapai tujuan. Ketika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menggunakan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</w:t>
      </w:r>
      <w:r w:rsidRPr="00340A00">
        <w:rPr>
          <w:i/>
          <w:iCs/>
        </w:rPr>
        <w:t>dinamis</w:t>
      </w:r>
      <w:r w:rsidRPr="00340A00">
        <w:t xml:space="preserve">, informasi ini dipelajari dari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yang lain. Ketika menggunakan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statis, seorang </w:t>
      </w:r>
      <w:proofErr w:type="spellStart"/>
      <w:r w:rsidRPr="00340A00">
        <w:rPr>
          <w:i/>
          <w:iCs/>
        </w:rPr>
        <w:t>network</w:t>
      </w:r>
      <w:proofErr w:type="spellEnd"/>
      <w:r w:rsidRPr="00340A00">
        <w:t xml:space="preserve"> administrator </w:t>
      </w:r>
      <w:proofErr w:type="spellStart"/>
      <w:r w:rsidRPr="00340A00">
        <w:t>mengkonfigurasi</w:t>
      </w:r>
      <w:proofErr w:type="spellEnd"/>
      <w:r w:rsidRPr="00340A00">
        <w:t xml:space="preserve"> informasi tentang jaringan yang ingin dituju secara manual.</w:t>
      </w:r>
    </w:p>
    <w:p w14:paraId="2E080665" w14:textId="77777777" w:rsidR="00340A00" w:rsidRPr="00340A00" w:rsidRDefault="00340A00" w:rsidP="002B5998">
      <w:pPr>
        <w:pStyle w:val="Paragraf"/>
      </w:pPr>
    </w:p>
    <w:p w14:paraId="6584C8CE" w14:textId="04EA2A3C" w:rsidR="00D565BB" w:rsidRPr="00340A00" w:rsidRDefault="00340A00" w:rsidP="007E0CFD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Static</w:t>
      </w:r>
      <w:proofErr w:type="spellEnd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 dan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Dynamic</w:t>
      </w:r>
      <w:proofErr w:type="spellEnd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151A6242" w14:textId="194BD048" w:rsidR="00340A00" w:rsidRPr="00340A00" w:rsidRDefault="00340A00" w:rsidP="002B5998">
      <w:pPr>
        <w:pStyle w:val="Paragraf"/>
      </w:pPr>
      <w:proofErr w:type="spellStart"/>
      <w:r w:rsidRPr="00340A00">
        <w:t>Routing</w:t>
      </w:r>
      <w:proofErr w:type="spellEnd"/>
      <w:r w:rsidRPr="00340A00">
        <w:t xml:space="preserve"> sebagai proses untuk </w:t>
      </w:r>
      <w:proofErr w:type="spellStart"/>
      <w:r w:rsidRPr="00340A00">
        <w:t>mem-</w:t>
      </w:r>
      <w:r w:rsidRPr="00340A00">
        <w:rPr>
          <w:i/>
          <w:iCs/>
        </w:rPr>
        <w:t>forward</w:t>
      </w:r>
      <w:proofErr w:type="spellEnd"/>
      <w:r w:rsidRPr="00340A00">
        <w:t xml:space="preserve"> paket jaringan yang dituju pada suatu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dalam jaringan memiliki beberapa jenis yang digunakan berdasarkan fungsinya. Jenis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adalah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dan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, adapun penjelasan dari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</w:t>
      </w:r>
      <w:r w:rsidR="007E0CFD">
        <w:rPr>
          <w:lang w:val="en-US"/>
        </w:rPr>
        <w:t xml:space="preserve">dan </w:t>
      </w:r>
      <w:proofErr w:type="spellStart"/>
      <w:r w:rsidR="007E0CFD" w:rsidRPr="00340A00">
        <w:rPr>
          <w:i/>
          <w:iCs/>
        </w:rPr>
        <w:t>Dynamic</w:t>
      </w:r>
      <w:proofErr w:type="spellEnd"/>
      <w:r w:rsidR="007E0CFD" w:rsidRPr="00340A00">
        <w:t xml:space="preserve"> </w:t>
      </w:r>
      <w:proofErr w:type="spellStart"/>
      <w:r w:rsidR="007E0CFD" w:rsidRPr="00340A00">
        <w:rPr>
          <w:i/>
          <w:iCs/>
        </w:rPr>
        <w:t>Routing</w:t>
      </w:r>
      <w:proofErr w:type="spellEnd"/>
      <w:r w:rsidR="007E0CFD" w:rsidRPr="00340A00">
        <w:t xml:space="preserve"> </w:t>
      </w:r>
      <w:r w:rsidR="007E0CFD">
        <w:rPr>
          <w:lang w:val="en-US"/>
        </w:rPr>
        <w:t xml:space="preserve"> </w:t>
      </w:r>
      <w:r w:rsidRPr="00340A00">
        <w:t>adalah sebagai berikut.</w:t>
      </w:r>
    </w:p>
    <w:p w14:paraId="2662F599" w14:textId="58BB8CC1" w:rsidR="00340A00" w:rsidRPr="00340A00" w:rsidRDefault="00340A00" w:rsidP="00340A00">
      <w:pPr>
        <w:pStyle w:val="ListParagraph"/>
        <w:numPr>
          <w:ilvl w:val="0"/>
          <w:numId w:val="15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Static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2B2BD8A8" w14:textId="77777777" w:rsidR="00340A00" w:rsidRPr="00340A00" w:rsidRDefault="00340A00" w:rsidP="002B5998">
      <w:pPr>
        <w:pStyle w:val="Paragraf"/>
      </w:pP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merupakan konsep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yang digunakan untuk membuat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dalam suatu jaringan dengan administrator yang mengaturnya.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cocok digunakan dalam jaringan kecil dan jaringan </w:t>
      </w:r>
      <w:proofErr w:type="spellStart"/>
      <w:r w:rsidRPr="00340A00">
        <w:rPr>
          <w:i/>
          <w:iCs/>
        </w:rPr>
        <w:t>multi-access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network</w:t>
      </w:r>
      <w:proofErr w:type="spellEnd"/>
      <w:r w:rsidRPr="00340A00">
        <w:t xml:space="preserve"> atau </w:t>
      </w:r>
      <w:proofErr w:type="spellStart"/>
      <w:r w:rsidRPr="00340A00">
        <w:rPr>
          <w:i/>
          <w:iCs/>
        </w:rPr>
        <w:t>point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to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multipoint</w:t>
      </w:r>
      <w:proofErr w:type="spellEnd"/>
      <w:r w:rsidRPr="00340A00">
        <w:t>.</w:t>
      </w:r>
    </w:p>
    <w:p w14:paraId="2E13A015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F0D9A57" w14:textId="044A43D6" w:rsidR="00340A00" w:rsidRPr="00340A00" w:rsidRDefault="00340A00" w:rsidP="00340A00">
      <w:pPr>
        <w:pStyle w:val="ListParagraph"/>
        <w:numPr>
          <w:ilvl w:val="0"/>
          <w:numId w:val="15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Dynamic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33C0CBB7" w14:textId="77777777" w:rsidR="00340A00" w:rsidRPr="00340A00" w:rsidRDefault="00340A00" w:rsidP="002B5998">
      <w:pPr>
        <w:pStyle w:val="Paragraf"/>
      </w:pP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merupakan konsep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yang digunakan untuk membuat suatu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secara otomatis.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t xml:space="preserve"> otomatis dibuat dengan mendengarkan lalu lintas jaringan dan juga mengecek keterhubungan antara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.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cocok digunakan untuk jaringan skala besar karena pembuatan </w:t>
      </w:r>
      <w:proofErr w:type="spellStart"/>
      <w:r w:rsidRPr="00340A00">
        <w:rPr>
          <w:i/>
          <w:iCs/>
        </w:rPr>
        <w:t>route</w:t>
      </w:r>
      <w:proofErr w:type="spellEnd"/>
      <w:r w:rsidRPr="00340A00">
        <w:rPr>
          <w:i/>
          <w:iCs/>
        </w:rPr>
        <w:t xml:space="preserve"> </w:t>
      </w:r>
      <w:r w:rsidRPr="00340A00">
        <w:t>otomatisnya.</w:t>
      </w:r>
    </w:p>
    <w:p w14:paraId="30191207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2032B98" w14:textId="6A830DE9" w:rsidR="00340A00" w:rsidRPr="00340A00" w:rsidRDefault="00340A00" w:rsidP="00340A00">
      <w:pPr>
        <w:pStyle w:val="ListParagraph"/>
        <w:numPr>
          <w:ilvl w:val="0"/>
          <w:numId w:val="15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Perbedaan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Static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dengan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Dynamic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40B9A186" w14:textId="7D7DAF3E" w:rsidR="00340A00" w:rsidRDefault="00340A00" w:rsidP="00561732">
      <w:pPr>
        <w:pStyle w:val="Paragraf"/>
      </w:pPr>
      <w:proofErr w:type="spellStart"/>
      <w:r w:rsidRPr="00340A00">
        <w:rPr>
          <w:i/>
          <w:iCs/>
        </w:rPr>
        <w:t>Static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maupun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memiliki kelebihan dan kekurangannya masing-masing. Berikut ini merupakan perbedaan antara </w:t>
      </w:r>
      <w:proofErr w:type="spellStart"/>
      <w:r w:rsidRPr="00340A00">
        <w:rPr>
          <w:i/>
          <w:iCs/>
        </w:rPr>
        <w:t>static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rPr>
          <w:i/>
          <w:iCs/>
        </w:rPr>
        <w:t xml:space="preserve"> </w:t>
      </w:r>
      <w:r w:rsidRPr="00340A00">
        <w:t xml:space="preserve">dengan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. </w:t>
      </w:r>
    </w:p>
    <w:p w14:paraId="57267E68" w14:textId="677FAEFE" w:rsidR="00561732" w:rsidRDefault="00561732" w:rsidP="00561732">
      <w:pPr>
        <w:pStyle w:val="Paragraf"/>
        <w:ind w:firstLine="0"/>
      </w:pPr>
    </w:p>
    <w:p w14:paraId="28693638" w14:textId="6751C40E" w:rsidR="0060465F" w:rsidRDefault="0060465F" w:rsidP="00561732">
      <w:pPr>
        <w:pStyle w:val="Paragraf"/>
        <w:ind w:firstLine="0"/>
      </w:pPr>
    </w:p>
    <w:p w14:paraId="46DB3264" w14:textId="77777777" w:rsidR="0060465F" w:rsidRDefault="0060465F" w:rsidP="00561732">
      <w:pPr>
        <w:pStyle w:val="Paragraf"/>
        <w:ind w:firstLine="0"/>
      </w:pPr>
    </w:p>
    <w:p w14:paraId="157BAFD1" w14:textId="1CEB39C5" w:rsidR="00561732" w:rsidRPr="00561732" w:rsidRDefault="00561732" w:rsidP="00561732">
      <w:pPr>
        <w:pStyle w:val="Paragraf"/>
        <w:ind w:firstLine="0"/>
        <w:rPr>
          <w:sz w:val="20"/>
          <w:szCs w:val="20"/>
          <w:lang w:val="en-US"/>
        </w:rPr>
      </w:pPr>
      <w:proofErr w:type="spellStart"/>
      <w:r w:rsidRPr="00561732">
        <w:rPr>
          <w:b/>
          <w:bCs/>
          <w:sz w:val="20"/>
          <w:szCs w:val="20"/>
          <w:lang w:val="en-US"/>
        </w:rPr>
        <w:t>Tabel</w:t>
      </w:r>
      <w:proofErr w:type="spellEnd"/>
      <w:r w:rsidRPr="00561732">
        <w:rPr>
          <w:b/>
          <w:bCs/>
          <w:sz w:val="20"/>
          <w:szCs w:val="20"/>
          <w:lang w:val="en-US"/>
        </w:rPr>
        <w:t xml:space="preserve"> 1 </w:t>
      </w:r>
      <w:proofErr w:type="spellStart"/>
      <w:r w:rsidRPr="00561732">
        <w:rPr>
          <w:sz w:val="20"/>
          <w:szCs w:val="20"/>
          <w:lang w:val="en-US"/>
        </w:rPr>
        <w:t>Perbedaan</w:t>
      </w:r>
      <w:proofErr w:type="spellEnd"/>
      <w:r w:rsidRPr="00561732">
        <w:rPr>
          <w:sz w:val="20"/>
          <w:szCs w:val="20"/>
          <w:lang w:val="en-US"/>
        </w:rPr>
        <w:t xml:space="preserve"> </w:t>
      </w:r>
      <w:proofErr w:type="spellStart"/>
      <w:r w:rsidRPr="00561732">
        <w:rPr>
          <w:sz w:val="20"/>
          <w:szCs w:val="20"/>
          <w:lang w:val="en-US"/>
        </w:rPr>
        <w:t>Statik</w:t>
      </w:r>
      <w:proofErr w:type="spellEnd"/>
      <w:r w:rsidRPr="00561732">
        <w:rPr>
          <w:sz w:val="20"/>
          <w:szCs w:val="20"/>
          <w:lang w:val="en-US"/>
        </w:rPr>
        <w:t xml:space="preserve"> dan </w:t>
      </w:r>
      <w:proofErr w:type="spellStart"/>
      <w:r w:rsidRPr="00561732">
        <w:rPr>
          <w:sz w:val="20"/>
          <w:szCs w:val="20"/>
          <w:lang w:val="en-US"/>
        </w:rPr>
        <w:t>Dinamik</w:t>
      </w:r>
      <w:proofErr w:type="spellEnd"/>
      <w:r w:rsidRPr="00561732">
        <w:rPr>
          <w:sz w:val="20"/>
          <w:szCs w:val="20"/>
          <w:lang w:val="en-US"/>
        </w:rPr>
        <w:t xml:space="preserve"> 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4"/>
      </w:tblGrid>
      <w:tr w:rsidR="00561732" w:rsidRPr="00561732" w14:paraId="795D6F0F" w14:textId="77777777" w:rsidTr="00561732">
        <w:tc>
          <w:tcPr>
            <w:tcW w:w="3964" w:type="dxa"/>
          </w:tcPr>
          <w:p w14:paraId="71A4AC9B" w14:textId="7B59685D" w:rsidR="00561732" w:rsidRPr="00561732" w:rsidRDefault="00561732" w:rsidP="00561732">
            <w:pPr>
              <w:pStyle w:val="Paragraf"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61732">
              <w:rPr>
                <w:b/>
                <w:bCs/>
                <w:sz w:val="20"/>
                <w:szCs w:val="20"/>
                <w:lang w:val="en-US"/>
              </w:rPr>
              <w:t>Statik</w:t>
            </w:r>
            <w:proofErr w:type="spellEnd"/>
            <w:r w:rsidRPr="00561732">
              <w:rPr>
                <w:b/>
                <w:bCs/>
                <w:sz w:val="20"/>
                <w:szCs w:val="20"/>
                <w:lang w:val="en-US"/>
              </w:rPr>
              <w:t xml:space="preserve"> Routing</w:t>
            </w:r>
          </w:p>
        </w:tc>
        <w:tc>
          <w:tcPr>
            <w:tcW w:w="3964" w:type="dxa"/>
          </w:tcPr>
          <w:p w14:paraId="557EB7C9" w14:textId="54DB52A2" w:rsidR="00561732" w:rsidRPr="00561732" w:rsidRDefault="00561732" w:rsidP="00561732">
            <w:pPr>
              <w:pStyle w:val="Paragraf"/>
              <w:ind w:firstLine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561732">
              <w:rPr>
                <w:b/>
                <w:bCs/>
                <w:sz w:val="20"/>
                <w:szCs w:val="20"/>
                <w:lang w:val="en-US"/>
              </w:rPr>
              <w:t>Dinamik</w:t>
            </w:r>
            <w:proofErr w:type="spellEnd"/>
            <w:r w:rsidRPr="00561732">
              <w:rPr>
                <w:b/>
                <w:bCs/>
                <w:sz w:val="20"/>
                <w:szCs w:val="20"/>
                <w:lang w:val="en-US"/>
              </w:rPr>
              <w:t xml:space="preserve"> Routing</w:t>
            </w:r>
          </w:p>
        </w:tc>
      </w:tr>
      <w:tr w:rsidR="00561732" w:rsidRPr="00561732" w14:paraId="6CEB513D" w14:textId="77777777" w:rsidTr="00561732">
        <w:tc>
          <w:tcPr>
            <w:tcW w:w="3964" w:type="dxa"/>
          </w:tcPr>
          <w:p w14:paraId="4B0EA8C8" w14:textId="4B0BEFAC" w:rsidR="00561732" w:rsidRPr="00561732" w:rsidRDefault="00561732" w:rsidP="00561732">
            <w:pPr>
              <w:pStyle w:val="Paragraf"/>
              <w:ind w:firstLine="0"/>
              <w:rPr>
                <w:sz w:val="20"/>
                <w:szCs w:val="20"/>
                <w:lang w:val="en-US"/>
              </w:rPr>
            </w:pPr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Berfungsi pada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protocol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IP</w:t>
            </w:r>
          </w:p>
        </w:tc>
        <w:tc>
          <w:tcPr>
            <w:tcW w:w="3964" w:type="dxa"/>
          </w:tcPr>
          <w:p w14:paraId="0C6DD75A" w14:textId="69152D99" w:rsidR="00561732" w:rsidRPr="00561732" w:rsidRDefault="00561732" w:rsidP="00561732">
            <w:pPr>
              <w:pStyle w:val="Paragraf"/>
              <w:ind w:firstLine="0"/>
              <w:rPr>
                <w:sz w:val="20"/>
                <w:szCs w:val="20"/>
                <w:lang w:val="en-US"/>
              </w:rPr>
            </w:pPr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Berfungsi pada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inter-routing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protocol</w:t>
            </w:r>
            <w:proofErr w:type="spellEnd"/>
          </w:p>
        </w:tc>
      </w:tr>
      <w:tr w:rsidR="00561732" w:rsidRPr="00561732" w14:paraId="3468D54A" w14:textId="77777777" w:rsidTr="00561732">
        <w:tc>
          <w:tcPr>
            <w:tcW w:w="3964" w:type="dxa"/>
          </w:tcPr>
          <w:p w14:paraId="78FFF294" w14:textId="134549A2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Router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tidak dapat membagi informasi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routing</w:t>
            </w:r>
            <w:proofErr w:type="spellEnd"/>
          </w:p>
        </w:tc>
        <w:tc>
          <w:tcPr>
            <w:tcW w:w="3964" w:type="dxa"/>
          </w:tcPr>
          <w:p w14:paraId="0E0A18DF" w14:textId="25B93AE2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Router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membagi informasi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routing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secara otomatis</w:t>
            </w:r>
          </w:p>
        </w:tc>
      </w:tr>
      <w:tr w:rsidR="00561732" w:rsidRPr="00561732" w14:paraId="7B7F2F65" w14:textId="77777777" w:rsidTr="00561732">
        <w:tc>
          <w:tcPr>
            <w:tcW w:w="3964" w:type="dxa"/>
          </w:tcPr>
          <w:p w14:paraId="274FB998" w14:textId="3B40543A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Routing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table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dibuat dan dihapus secara manual</w:t>
            </w:r>
          </w:p>
        </w:tc>
        <w:tc>
          <w:tcPr>
            <w:tcW w:w="3964" w:type="dxa"/>
          </w:tcPr>
          <w:p w14:paraId="388FB0D2" w14:textId="5F6DB13D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Routing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table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dibuat dan dihapus secara otomatis</w:t>
            </w:r>
          </w:p>
        </w:tc>
      </w:tr>
      <w:tr w:rsidR="00561732" w:rsidRPr="00561732" w14:paraId="3A6DD6E1" w14:textId="77777777" w:rsidTr="00561732">
        <w:tc>
          <w:tcPr>
            <w:tcW w:w="3964" w:type="dxa"/>
          </w:tcPr>
          <w:p w14:paraId="391C970D" w14:textId="72BE9FA8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Tidak menggunakan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routig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protocol</w:t>
            </w:r>
            <w:proofErr w:type="spellEnd"/>
          </w:p>
        </w:tc>
        <w:tc>
          <w:tcPr>
            <w:tcW w:w="3964" w:type="dxa"/>
          </w:tcPr>
          <w:p w14:paraId="18DB919C" w14:textId="2DE60F8D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Terdapat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routing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protocol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, seperti RIP atau OSPF</w:t>
            </w:r>
          </w:p>
        </w:tc>
      </w:tr>
      <w:tr w:rsidR="00561732" w:rsidRPr="00561732" w14:paraId="73BA4B34" w14:textId="77777777" w:rsidTr="00561732">
        <w:tc>
          <w:tcPr>
            <w:tcW w:w="3964" w:type="dxa"/>
          </w:tcPr>
          <w:p w14:paraId="11E81BE2" w14:textId="2707A19B" w:rsidR="00561732" w:rsidRPr="00561732" w:rsidRDefault="00561732" w:rsidP="00561732">
            <w:pPr>
              <w:pStyle w:val="Paragraf"/>
              <w:ind w:firstLine="0"/>
              <w:rPr>
                <w:color w:val="333A42"/>
                <w:sz w:val="20"/>
                <w:szCs w:val="20"/>
                <w:shd w:val="clear" w:color="auto" w:fill="FFFFFF"/>
              </w:rPr>
            </w:pPr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Microsoft mendukung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multihomed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system</w:t>
            </w:r>
            <w:proofErr w:type="spellEnd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 xml:space="preserve"> seperti </w:t>
            </w:r>
            <w:proofErr w:type="spellStart"/>
            <w:r w:rsidRPr="00561732">
              <w:rPr>
                <w:color w:val="333A42"/>
                <w:sz w:val="20"/>
                <w:szCs w:val="20"/>
                <w:shd w:val="clear" w:color="auto" w:fill="FFFFFF"/>
              </w:rPr>
              <w:t>router</w:t>
            </w:r>
            <w:proofErr w:type="spellEnd"/>
          </w:p>
        </w:tc>
        <w:tc>
          <w:tcPr>
            <w:tcW w:w="3964" w:type="dxa"/>
          </w:tcPr>
          <w:p w14:paraId="108259C3" w14:textId="00DAC5AF" w:rsidR="00561732" w:rsidRPr="00561732" w:rsidRDefault="00561732" w:rsidP="00561732">
            <w:pPr>
              <w:spacing w:after="0" w:line="360" w:lineRule="auto"/>
              <w:jc w:val="both"/>
              <w:rPr>
                <w:rFonts w:ascii="Times New Roman" w:hAnsi="Times New Roman"/>
                <w:color w:val="333A42"/>
                <w:sz w:val="20"/>
                <w:szCs w:val="20"/>
                <w:lang w:eastAsia="en-ID"/>
              </w:rPr>
            </w:pPr>
            <w:r w:rsidRPr="00561732">
              <w:rPr>
                <w:rFonts w:ascii="Times New Roman" w:hAnsi="Times New Roman"/>
                <w:color w:val="333A42"/>
                <w:sz w:val="20"/>
                <w:szCs w:val="20"/>
              </w:rPr>
              <w:t xml:space="preserve">Microsoft </w:t>
            </w:r>
            <w:proofErr w:type="spellStart"/>
            <w:r w:rsidRPr="00561732">
              <w:rPr>
                <w:rFonts w:ascii="Times New Roman" w:hAnsi="Times New Roman"/>
                <w:color w:val="333A42"/>
                <w:sz w:val="20"/>
                <w:szCs w:val="20"/>
              </w:rPr>
              <w:t>mendukung</w:t>
            </w:r>
            <w:proofErr w:type="spellEnd"/>
            <w:r w:rsidRPr="00561732">
              <w:rPr>
                <w:rFonts w:ascii="Times New Roman" w:hAnsi="Times New Roman"/>
                <w:color w:val="333A42"/>
                <w:sz w:val="20"/>
                <w:szCs w:val="20"/>
              </w:rPr>
              <w:t xml:space="preserve"> RIP </w:t>
            </w:r>
            <w:proofErr w:type="spellStart"/>
            <w:r w:rsidRPr="00561732">
              <w:rPr>
                <w:rFonts w:ascii="Times New Roman" w:hAnsi="Times New Roman"/>
                <w:color w:val="333A42"/>
                <w:sz w:val="20"/>
                <w:szCs w:val="20"/>
              </w:rPr>
              <w:t>untuk</w:t>
            </w:r>
            <w:proofErr w:type="spellEnd"/>
            <w:r w:rsidRPr="00561732">
              <w:rPr>
                <w:rFonts w:ascii="Times New Roman" w:hAnsi="Times New Roman"/>
                <w:color w:val="333A42"/>
                <w:sz w:val="20"/>
                <w:szCs w:val="20"/>
              </w:rPr>
              <w:t xml:space="preserve"> IP dan IPX/SPX</w:t>
            </w:r>
          </w:p>
        </w:tc>
      </w:tr>
    </w:tbl>
    <w:p w14:paraId="068B2DF0" w14:textId="06A4FA13" w:rsidR="00561732" w:rsidRPr="00340A00" w:rsidRDefault="00561732" w:rsidP="00561732">
      <w:pPr>
        <w:pStyle w:val="Paragraf"/>
      </w:pPr>
      <w:proofErr w:type="spellStart"/>
      <w:r w:rsidRPr="00340A00">
        <w:rPr>
          <w:i/>
          <w:iCs/>
        </w:rPr>
        <w:t>Static</w:t>
      </w:r>
      <w:proofErr w:type="spellEnd"/>
      <w:r w:rsidRPr="00340A00">
        <w:rPr>
          <w:i/>
          <w:iCs/>
        </w:rPr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berfungsi pada protokol IP,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tidak membagi informasi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,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tabel dibuat dan dihapus secara manual, tidak menggunakan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protokol. Sedangkan pada </w:t>
      </w:r>
      <w:proofErr w:type="spellStart"/>
      <w:r w:rsidRPr="00340A00">
        <w:rPr>
          <w:i/>
          <w:iCs/>
        </w:rPr>
        <w:t>Dynamic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berfungsi pada </w:t>
      </w:r>
      <w:proofErr w:type="spellStart"/>
      <w:r w:rsidRPr="00340A00">
        <w:rPr>
          <w:i/>
          <w:iCs/>
        </w:rPr>
        <w:t>inter</w:t>
      </w:r>
      <w:r w:rsidRPr="00340A00">
        <w:t>-</w:t>
      </w:r>
      <w:r w:rsidRPr="00340A00">
        <w:rPr>
          <w:i/>
          <w:iCs/>
        </w:rPr>
        <w:t>routing</w:t>
      </w:r>
      <w:proofErr w:type="spellEnd"/>
      <w:r w:rsidRPr="00340A00">
        <w:t xml:space="preserve"> </w:t>
      </w:r>
      <w:proofErr w:type="spellStart"/>
      <w:r w:rsidRPr="00340A00">
        <w:rPr>
          <w:i/>
          <w:iCs/>
        </w:rPr>
        <w:t>protocol</w:t>
      </w:r>
      <w:proofErr w:type="spellEnd"/>
      <w:r w:rsidRPr="00340A00">
        <w:t xml:space="preserve">, </w:t>
      </w:r>
      <w:proofErr w:type="spellStart"/>
      <w:r w:rsidRPr="00340A00">
        <w:rPr>
          <w:i/>
          <w:iCs/>
        </w:rPr>
        <w:t>router</w:t>
      </w:r>
      <w:proofErr w:type="spellEnd"/>
      <w:r w:rsidRPr="00340A00">
        <w:t xml:space="preserve"> membagi informasi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secara otomatis,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tabel dibuat dan dihapus secara otomatis, terdapat </w:t>
      </w:r>
      <w:proofErr w:type="spellStart"/>
      <w:r w:rsidRPr="00340A00">
        <w:rPr>
          <w:i/>
          <w:iCs/>
        </w:rPr>
        <w:t>routing</w:t>
      </w:r>
      <w:proofErr w:type="spellEnd"/>
      <w:r w:rsidRPr="00340A00">
        <w:t xml:space="preserve"> protokol.</w:t>
      </w:r>
    </w:p>
    <w:p w14:paraId="00124A5D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321865D9" w14:textId="03FB060E" w:rsidR="00D565BB" w:rsidRPr="00340A00" w:rsidRDefault="00340A00" w:rsidP="00BA2E95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 xml:space="preserve">Protokol </w:t>
      </w:r>
      <w:proofErr w:type="spellStart"/>
      <w:r w:rsidRPr="00340A00">
        <w:rPr>
          <w:rFonts w:ascii="Times New Roman" w:hAnsi="Times New Roman"/>
          <w:b/>
          <w:bCs/>
          <w:sz w:val="24"/>
          <w:szCs w:val="24"/>
          <w:lang w:val="id-ID"/>
        </w:rPr>
        <w:t>Routing</w:t>
      </w:r>
      <w:proofErr w:type="spellEnd"/>
    </w:p>
    <w:p w14:paraId="46E5934F" w14:textId="77777777" w:rsidR="00340A00" w:rsidRDefault="00340A00" w:rsidP="002B5998">
      <w:pPr>
        <w:pStyle w:val="Paragraf"/>
      </w:pP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proto</w:t>
      </w:r>
      <w:r>
        <w:t>k</w:t>
      </w:r>
      <w:r w:rsidRPr="00692CE3">
        <w:t xml:space="preserve">ol adalah protokol dalam jaringan komputer yang digunakan untuk </w:t>
      </w:r>
      <w:proofErr w:type="spellStart"/>
      <w:r w:rsidRPr="00692CE3">
        <w:t>mem</w:t>
      </w:r>
      <w:r>
        <w:t>-</w:t>
      </w:r>
      <w:r w:rsidRPr="00E23F00">
        <w:rPr>
          <w:i/>
          <w:iCs/>
        </w:rPr>
        <w:t>broadcast</w:t>
      </w:r>
      <w:proofErr w:type="spellEnd"/>
      <w:r w:rsidRPr="00692CE3">
        <w:t xml:space="preserve"> dan mempelajari jaringan yang terhubung dan mempelajari </w:t>
      </w:r>
      <w:r w:rsidRPr="00E23F00">
        <w:t>rute</w:t>
      </w:r>
      <w:r w:rsidRPr="00692CE3">
        <w:t xml:space="preserve"> (</w:t>
      </w:r>
      <w:proofErr w:type="spellStart"/>
      <w:r w:rsidRPr="00E23F00">
        <w:rPr>
          <w:i/>
          <w:iCs/>
        </w:rPr>
        <w:t>network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path</w:t>
      </w:r>
      <w:proofErr w:type="spellEnd"/>
      <w:r w:rsidRPr="00692CE3">
        <w:t xml:space="preserve">) yang tersedia. Dengan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yang berbeda bisa saling bertukar informasi antara satu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dengan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lain dan mendapat </w:t>
      </w:r>
      <w:r w:rsidRPr="00E23F00">
        <w:t>rute</w:t>
      </w:r>
      <w:r w:rsidRPr="00692CE3">
        <w:t xml:space="preserve">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paling efisien ke tujuan.</w:t>
      </w:r>
      <w:r>
        <w:t xml:space="preserve"> Protokol </w:t>
      </w:r>
      <w:proofErr w:type="spellStart"/>
      <w:r w:rsidRPr="00E23F00">
        <w:rPr>
          <w:i/>
          <w:iCs/>
        </w:rPr>
        <w:t>Routing</w:t>
      </w:r>
      <w:proofErr w:type="spellEnd"/>
      <w:r>
        <w:t xml:space="preserve"> terdapat beberapa jenis, berikut ini merupakan protokol </w:t>
      </w:r>
      <w:proofErr w:type="spellStart"/>
      <w:r w:rsidRPr="00E23F00">
        <w:rPr>
          <w:i/>
          <w:iCs/>
        </w:rPr>
        <w:t>routing</w:t>
      </w:r>
      <w:proofErr w:type="spellEnd"/>
      <w:r>
        <w:t xml:space="preserve"> dan penjelasannya.</w:t>
      </w:r>
    </w:p>
    <w:p w14:paraId="5023F2C5" w14:textId="3638C755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Routing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Information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(RIP)</w:t>
      </w:r>
    </w:p>
    <w:p w14:paraId="6B2898C8" w14:textId="77777777" w:rsidR="00340A00" w:rsidRDefault="00340A00" w:rsidP="002B5998">
      <w:pPr>
        <w:pStyle w:val="Paragraf"/>
      </w:pPr>
      <w:proofErr w:type="spellStart"/>
      <w:r w:rsidRPr="00E23F00">
        <w:rPr>
          <w:i/>
          <w:iCs/>
        </w:rPr>
        <w:t>Routing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Information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adalah protokol yang memberikan informasi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table</w:t>
      </w:r>
      <w:proofErr w:type="spellEnd"/>
      <w:r w:rsidRPr="00692CE3">
        <w:t xml:space="preserve"> berdasarkan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yang terhubung langsung. Kemudian, </w:t>
      </w:r>
      <w:proofErr w:type="spellStart"/>
      <w:r w:rsidRPr="00692CE3">
        <w:t>router</w:t>
      </w:r>
      <w:proofErr w:type="spellEnd"/>
      <w:r w:rsidRPr="00692CE3">
        <w:t xml:space="preserve"> selanjutnya akan memberikan informasi ke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selanjutnya yang terhubung langsung dengan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tersebut. Adapun informasi yang diberikan dalam protokol RIP adalah: </w:t>
      </w:r>
      <w:proofErr w:type="spellStart"/>
      <w:r w:rsidRPr="00E23F00">
        <w:rPr>
          <w:i/>
          <w:iCs/>
        </w:rPr>
        <w:t>host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network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subnet</w:t>
      </w:r>
      <w:proofErr w:type="spellEnd"/>
      <w:r w:rsidRPr="00692CE3">
        <w:t xml:space="preserve">, dan </w:t>
      </w:r>
      <w:proofErr w:type="spellStart"/>
      <w:r w:rsidRPr="00E23F00">
        <w:rPr>
          <w:i/>
          <w:iCs/>
        </w:rPr>
        <w:t>route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default</w:t>
      </w:r>
      <w:proofErr w:type="spellEnd"/>
      <w:r w:rsidRPr="00692CE3">
        <w:t xml:space="preserve">. </w:t>
      </w:r>
    </w:p>
    <w:p w14:paraId="3B43CBC4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774C9DF" w14:textId="123B6DA2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Interior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Gateway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Routing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(IGRP)</w:t>
      </w:r>
    </w:p>
    <w:p w14:paraId="25F73484" w14:textId="77777777" w:rsidR="00340A00" w:rsidRDefault="00340A00" w:rsidP="002B5998">
      <w:pPr>
        <w:pStyle w:val="Paragraf"/>
      </w:pPr>
      <w:r w:rsidRPr="00E23F00">
        <w:rPr>
          <w:i/>
          <w:iCs/>
        </w:rPr>
        <w:t xml:space="preserve">Interior </w:t>
      </w:r>
      <w:proofErr w:type="spellStart"/>
      <w:r w:rsidRPr="00E23F00">
        <w:rPr>
          <w:i/>
          <w:iCs/>
        </w:rPr>
        <w:t>Gateway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Routing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adalah sebuah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yang dikembangkan oleh </w:t>
      </w:r>
      <w:proofErr w:type="spellStart"/>
      <w:r w:rsidRPr="00E23F00">
        <w:rPr>
          <w:i/>
          <w:iCs/>
        </w:rPr>
        <w:t>Cisco</w:t>
      </w:r>
      <w:proofErr w:type="spellEnd"/>
      <w:r w:rsidRPr="00E23F00">
        <w:rPr>
          <w:i/>
          <w:iCs/>
        </w:rPr>
        <w:t xml:space="preserve"> Systems </w:t>
      </w:r>
      <w:proofErr w:type="spellStart"/>
      <w:r w:rsidRPr="00E23F00">
        <w:rPr>
          <w:i/>
          <w:iCs/>
        </w:rPr>
        <w:t>Inc</w:t>
      </w:r>
      <w:proofErr w:type="spellEnd"/>
      <w:r w:rsidRPr="00692CE3">
        <w:t xml:space="preserve">. pada pertengahan tahun 1980-an. Tujuan penciptaan IGRP adalah untuk menyediakan protokol yang kuat untuk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dalam sistem otonomi. IGRP memiliki hop </w:t>
      </w:r>
      <w:r w:rsidRPr="00340A00">
        <w:t>maksimum</w:t>
      </w:r>
      <w:r w:rsidRPr="00692CE3">
        <w:t xml:space="preserve"> 255, tetapi </w:t>
      </w:r>
      <w:proofErr w:type="spellStart"/>
      <w:r w:rsidRPr="00E23F00">
        <w:rPr>
          <w:i/>
          <w:iCs/>
        </w:rPr>
        <w:t>default</w:t>
      </w:r>
      <w:proofErr w:type="spellEnd"/>
      <w:r w:rsidRPr="00692CE3">
        <w:t xml:space="preserve"> dari protokolnya sendiri adalah 100. IGRP menggunakan </w:t>
      </w:r>
      <w:proofErr w:type="spellStart"/>
      <w:r w:rsidRPr="00E23F00">
        <w:rPr>
          <w:i/>
          <w:iCs/>
        </w:rPr>
        <w:t>bandwidth</w:t>
      </w:r>
      <w:proofErr w:type="spellEnd"/>
      <w:r w:rsidRPr="00692CE3">
        <w:t xml:space="preserve"> dan garis menunda secara </w:t>
      </w:r>
      <w:proofErr w:type="spellStart"/>
      <w:r w:rsidRPr="00E23F00">
        <w:rPr>
          <w:i/>
          <w:iCs/>
        </w:rPr>
        <w:t>default</w:t>
      </w:r>
      <w:proofErr w:type="spellEnd"/>
      <w:r w:rsidRPr="00692CE3">
        <w:t xml:space="preserve"> untuk menentukan rute terbaik dalam sebuah interkoneksi (</w:t>
      </w:r>
      <w:proofErr w:type="spellStart"/>
      <w:r w:rsidRPr="00E23F00">
        <w:rPr>
          <w:i/>
          <w:iCs/>
        </w:rPr>
        <w:t>Composite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Metric</w:t>
      </w:r>
      <w:proofErr w:type="spellEnd"/>
      <w:r w:rsidRPr="00692CE3">
        <w:t xml:space="preserve">, yang terdiri atas </w:t>
      </w:r>
      <w:proofErr w:type="spellStart"/>
      <w:r w:rsidRPr="00E23F00">
        <w:rPr>
          <w:i/>
          <w:iCs/>
        </w:rPr>
        <w:t>bandwidth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load</w:t>
      </w:r>
      <w:proofErr w:type="spellEnd"/>
      <w:r w:rsidRPr="00692CE3">
        <w:t xml:space="preserve">, </w:t>
      </w:r>
      <w:proofErr w:type="spellStart"/>
      <w:r w:rsidRPr="00E23F00">
        <w:rPr>
          <w:i/>
          <w:iCs/>
        </w:rPr>
        <w:t>delay</w:t>
      </w:r>
      <w:proofErr w:type="spellEnd"/>
      <w:r w:rsidRPr="00692CE3">
        <w:t xml:space="preserve"> dan </w:t>
      </w:r>
      <w:proofErr w:type="spellStart"/>
      <w:r w:rsidRPr="00E23F00">
        <w:rPr>
          <w:i/>
          <w:iCs/>
        </w:rPr>
        <w:t>reliability</w:t>
      </w:r>
      <w:proofErr w:type="spellEnd"/>
      <w:r w:rsidRPr="00692CE3">
        <w:t>).</w:t>
      </w:r>
    </w:p>
    <w:p w14:paraId="0CE9943B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C2AE366" w14:textId="5F411EE7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Open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Short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Path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First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(OSPF)</w:t>
      </w:r>
    </w:p>
    <w:p w14:paraId="3CB55751" w14:textId="77777777" w:rsidR="00340A00" w:rsidRDefault="00340A00" w:rsidP="002B5998">
      <w:pPr>
        <w:pStyle w:val="Paragraf"/>
      </w:pPr>
      <w:r w:rsidRPr="00E23F00">
        <w:rPr>
          <w:i/>
          <w:iCs/>
        </w:rPr>
        <w:t xml:space="preserve">Open </w:t>
      </w:r>
      <w:proofErr w:type="spellStart"/>
      <w:r w:rsidRPr="00E23F00">
        <w:rPr>
          <w:i/>
          <w:iCs/>
        </w:rPr>
        <w:t>Short</w:t>
      </w:r>
      <w:proofErr w:type="spellEnd"/>
      <w:r w:rsidRPr="00E23F00">
        <w:rPr>
          <w:i/>
          <w:iCs/>
        </w:rPr>
        <w:t xml:space="preserve"> </w:t>
      </w:r>
      <w:proofErr w:type="spellStart"/>
      <w:r w:rsidRPr="00E23F00">
        <w:rPr>
          <w:i/>
          <w:iCs/>
        </w:rPr>
        <w:t>Path</w:t>
      </w:r>
      <w:proofErr w:type="spellEnd"/>
      <w:r w:rsidRPr="00E23F00">
        <w:rPr>
          <w:i/>
          <w:iCs/>
        </w:rPr>
        <w:t xml:space="preserve"> First</w:t>
      </w:r>
      <w:r w:rsidRPr="00692CE3">
        <w:t xml:space="preserve"> adalah sebuah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E23F00">
        <w:rPr>
          <w:i/>
          <w:iCs/>
        </w:rPr>
        <w:t>protocol</w:t>
      </w:r>
      <w:proofErr w:type="spellEnd"/>
      <w:r w:rsidRPr="00692CE3">
        <w:t xml:space="preserve"> standar terbuka yang telah diaplikasikan oleh sejumlah vendor jaringan dan dijelaskan di RFC 2328. Protokol ini cocok diterapkan pada jaringan yang memiliki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yang berbeda-beda. Jika jaringan yang dikelola adalah jaringan besar, maka OSPF adalah pilihan protokol satu-satunya agar semua </w:t>
      </w:r>
      <w:proofErr w:type="spellStart"/>
      <w:r w:rsidRPr="00E23F00">
        <w:rPr>
          <w:i/>
          <w:iCs/>
        </w:rPr>
        <w:t>router</w:t>
      </w:r>
      <w:proofErr w:type="spellEnd"/>
      <w:r w:rsidRPr="00692CE3">
        <w:t xml:space="preserve"> tersebut bisa melakukan </w:t>
      </w:r>
      <w:proofErr w:type="spellStart"/>
      <w:r w:rsidRPr="00E23F00">
        <w:rPr>
          <w:i/>
          <w:iCs/>
        </w:rPr>
        <w:t>routing</w:t>
      </w:r>
      <w:proofErr w:type="spellEnd"/>
      <w:r w:rsidRPr="00692CE3">
        <w:t>.</w:t>
      </w:r>
    </w:p>
    <w:p w14:paraId="604B75A8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80F60D5" w14:textId="759CDDC2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Enhanced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Interior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Gateway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Routing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</w:t>
      </w: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EIGRP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)</w:t>
      </w:r>
    </w:p>
    <w:p w14:paraId="558B5922" w14:textId="77777777" w:rsidR="00340A00" w:rsidRPr="00692CE3" w:rsidRDefault="00340A00" w:rsidP="002B5998">
      <w:pPr>
        <w:pStyle w:val="Paragraf"/>
      </w:pPr>
      <w:r w:rsidRPr="00692CE3">
        <w:t>Protokol ini menggunakan algoritma “</w:t>
      </w:r>
      <w:proofErr w:type="spellStart"/>
      <w:r w:rsidRPr="001A6D2C">
        <w:rPr>
          <w:i/>
          <w:iCs/>
        </w:rPr>
        <w:t>advanced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distance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vector</w:t>
      </w:r>
      <w:proofErr w:type="spellEnd"/>
      <w:r w:rsidRPr="00692CE3">
        <w:t>” dan menggunakan “</w:t>
      </w:r>
      <w:proofErr w:type="spellStart"/>
      <w:r w:rsidRPr="001A6D2C">
        <w:rPr>
          <w:i/>
          <w:iCs/>
        </w:rPr>
        <w:t>cost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load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balancing</w:t>
      </w:r>
      <w:proofErr w:type="spellEnd"/>
      <w:r w:rsidRPr="00692CE3">
        <w:t>” yang tidak sama. Algoritma yang dipakai adalah kombinasi antara “</w:t>
      </w:r>
      <w:proofErr w:type="spellStart"/>
      <w:r w:rsidRPr="001A6D2C">
        <w:rPr>
          <w:i/>
          <w:iCs/>
        </w:rPr>
        <w:t>distance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vector</w:t>
      </w:r>
      <w:proofErr w:type="spellEnd"/>
      <w:r w:rsidRPr="00692CE3">
        <w:t>” dan “</w:t>
      </w:r>
      <w:proofErr w:type="spellStart"/>
      <w:r w:rsidRPr="001A6D2C">
        <w:rPr>
          <w:i/>
          <w:iCs/>
        </w:rPr>
        <w:t>link</w:t>
      </w:r>
      <w:r w:rsidRPr="00692CE3">
        <w:t>-</w:t>
      </w:r>
      <w:r w:rsidRPr="001A6D2C">
        <w:rPr>
          <w:i/>
          <w:iCs/>
        </w:rPr>
        <w:t>state</w:t>
      </w:r>
      <w:proofErr w:type="spellEnd"/>
      <w:r w:rsidRPr="00692CE3">
        <w:t xml:space="preserve">”, serta menggunakan </w:t>
      </w:r>
      <w:proofErr w:type="spellStart"/>
      <w:r w:rsidRPr="001A6D2C">
        <w:rPr>
          <w:i/>
          <w:iCs/>
        </w:rPr>
        <w:t>Diffusing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Update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Algorithm</w:t>
      </w:r>
      <w:proofErr w:type="spellEnd"/>
      <w:r w:rsidRPr="00692CE3">
        <w:t xml:space="preserve"> (DUAL) untuk menghitung jalur terpendek.</w:t>
      </w:r>
    </w:p>
    <w:p w14:paraId="5DE757C0" w14:textId="77777777" w:rsidR="00340A00" w:rsidRDefault="00340A00" w:rsidP="002B5998">
      <w:pPr>
        <w:pStyle w:val="Paragraf"/>
      </w:pPr>
      <w:proofErr w:type="spellStart"/>
      <w:r w:rsidRPr="001A6D2C">
        <w:rPr>
          <w:i/>
          <w:iCs/>
        </w:rPr>
        <w:t>Distance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vector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merawat satu set </w:t>
      </w:r>
      <w:proofErr w:type="spellStart"/>
      <w:r w:rsidRPr="001A6D2C">
        <w:rPr>
          <w:i/>
          <w:iCs/>
        </w:rPr>
        <w:t>metric</w:t>
      </w:r>
      <w:proofErr w:type="spellEnd"/>
      <w:r w:rsidRPr="00692CE3">
        <w:t xml:space="preserve"> yang kompleks untuk jarak tempuh ke jaringan lainnya. </w:t>
      </w:r>
      <w:proofErr w:type="spellStart"/>
      <w:r w:rsidRPr="001A6D2C">
        <w:rPr>
          <w:i/>
          <w:iCs/>
        </w:rPr>
        <w:t>Broadcast</w:t>
      </w:r>
      <w:r w:rsidRPr="00692CE3">
        <w:t>-</w:t>
      </w:r>
      <w:r w:rsidRPr="001A6D2C">
        <w:rPr>
          <w:i/>
          <w:iCs/>
        </w:rPr>
        <w:t>broadcast</w:t>
      </w:r>
      <w:proofErr w:type="spellEnd"/>
      <w:r w:rsidRPr="00692CE3">
        <w:t xml:space="preserve"> EIGRP </w:t>
      </w:r>
      <w:proofErr w:type="spellStart"/>
      <w:r w:rsidRPr="00692CE3">
        <w:t>di-</w:t>
      </w:r>
      <w:r w:rsidRPr="001A6D2C">
        <w:rPr>
          <w:i/>
          <w:iCs/>
        </w:rPr>
        <w:t>update</w:t>
      </w:r>
      <w:proofErr w:type="spellEnd"/>
      <w:r w:rsidRPr="00692CE3">
        <w:t xml:space="preserve"> setiap 90 detik ke semua </w:t>
      </w:r>
      <w:proofErr w:type="spellStart"/>
      <w:r w:rsidRPr="001A6D2C">
        <w:rPr>
          <w:i/>
          <w:iCs/>
        </w:rPr>
        <w:t>router</w:t>
      </w:r>
      <w:proofErr w:type="spellEnd"/>
      <w:r w:rsidRPr="00692CE3">
        <w:t xml:space="preserve"> EIGRP yang berdekatan. Setiap </w:t>
      </w:r>
      <w:proofErr w:type="spellStart"/>
      <w:r w:rsidRPr="001A6D2C">
        <w:rPr>
          <w:i/>
          <w:iCs/>
        </w:rPr>
        <w:t>update</w:t>
      </w:r>
      <w:proofErr w:type="spellEnd"/>
      <w:r w:rsidRPr="00692CE3">
        <w:t xml:space="preserve"> hanya memasukkan perubahan jaringan. EIGRP sangat cocok untuk diterapkan pada jaringan komputer yang besar.</w:t>
      </w:r>
    </w:p>
    <w:p w14:paraId="1DF44F9E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E7C7529" w14:textId="2D0D4901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Border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Gateway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Protocol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(BGP)</w:t>
      </w:r>
    </w:p>
    <w:p w14:paraId="6B609689" w14:textId="77777777" w:rsidR="00340A00" w:rsidRPr="00692CE3" w:rsidRDefault="00340A00" w:rsidP="002B5998">
      <w:pPr>
        <w:pStyle w:val="Paragraf"/>
      </w:pPr>
      <w:r w:rsidRPr="00692CE3">
        <w:t xml:space="preserve">BGP memiliki kemampuan untuk melakukan pengumpulan rute, pertukaran rute dan menentukan rute terbaik menuju ke sebuah lokasi dalam sebuah jaringan. Namun yang membedakan BGP dengan </w:t>
      </w:r>
      <w:proofErr w:type="spellStart"/>
      <w:r w:rsidRPr="001A6D2C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lain adalah BGP termasuk ke dalam kategori </w:t>
      </w:r>
      <w:proofErr w:type="spellStart"/>
      <w:r w:rsidRPr="001A6D2C">
        <w:rPr>
          <w:i/>
          <w:iCs/>
        </w:rPr>
        <w:t>routing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jenis </w:t>
      </w:r>
      <w:proofErr w:type="spellStart"/>
      <w:r w:rsidRPr="001A6D2C">
        <w:rPr>
          <w:i/>
          <w:iCs/>
        </w:rPr>
        <w:t>Exterior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Gateway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Protocol</w:t>
      </w:r>
      <w:proofErr w:type="spellEnd"/>
      <w:r w:rsidRPr="00692CE3">
        <w:t xml:space="preserve"> (EGP).</w:t>
      </w:r>
    </w:p>
    <w:p w14:paraId="737BF94E" w14:textId="77777777" w:rsidR="00340A00" w:rsidRDefault="00340A00" w:rsidP="002B5998">
      <w:pPr>
        <w:pStyle w:val="Paragraf"/>
      </w:pPr>
      <w:proofErr w:type="spellStart"/>
      <w:r w:rsidRPr="001A6D2C">
        <w:rPr>
          <w:i/>
          <w:iCs/>
        </w:rPr>
        <w:t>Update</w:t>
      </w:r>
      <w:proofErr w:type="spellEnd"/>
      <w:r w:rsidRPr="00692CE3">
        <w:t xml:space="preserve"> informasi pada protokol ini akan dikirim melalui koneksi TCP. Protokol ini biasa digunakan sebagai koneksi antara ISP dengan ISP dan atau antara </w:t>
      </w:r>
      <w:proofErr w:type="spellStart"/>
      <w:r w:rsidRPr="001A6D2C">
        <w:rPr>
          <w:i/>
          <w:iCs/>
        </w:rPr>
        <w:t>client</w:t>
      </w:r>
      <w:proofErr w:type="spellEnd"/>
      <w:r w:rsidRPr="00692CE3">
        <w:t xml:space="preserve"> dengan </w:t>
      </w:r>
      <w:proofErr w:type="spellStart"/>
      <w:r w:rsidRPr="001A6D2C">
        <w:rPr>
          <w:i/>
          <w:iCs/>
        </w:rPr>
        <w:t>client</w:t>
      </w:r>
      <w:proofErr w:type="spellEnd"/>
      <w:r w:rsidRPr="00692CE3">
        <w:t xml:space="preserve"> lainnya. Dalam implementasinya, protokol ini digunakan untuk membuat rute dalam </w:t>
      </w:r>
      <w:proofErr w:type="spellStart"/>
      <w:r w:rsidRPr="00692CE3">
        <w:t>trafik</w:t>
      </w:r>
      <w:proofErr w:type="spellEnd"/>
      <w:r w:rsidRPr="00692CE3">
        <w:t xml:space="preserve"> internet di antara </w:t>
      </w:r>
      <w:proofErr w:type="spellStart"/>
      <w:r w:rsidRPr="001A6D2C">
        <w:rPr>
          <w:i/>
          <w:iCs/>
        </w:rPr>
        <w:t>autonomous</w:t>
      </w:r>
      <w:proofErr w:type="spellEnd"/>
      <w:r w:rsidRPr="00692CE3">
        <w:t xml:space="preserve"> </w:t>
      </w:r>
      <w:proofErr w:type="spellStart"/>
      <w:r w:rsidRPr="001A6D2C">
        <w:rPr>
          <w:i/>
          <w:iCs/>
        </w:rPr>
        <w:t>system</w:t>
      </w:r>
      <w:proofErr w:type="spellEnd"/>
      <w:r w:rsidRPr="00692CE3">
        <w:t>.</w:t>
      </w:r>
    </w:p>
    <w:p w14:paraId="71B679CF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73EFC5" w14:textId="4AB63E98" w:rsidR="00340A00" w:rsidRPr="00340A00" w:rsidRDefault="00340A00" w:rsidP="00340A00">
      <w:pPr>
        <w:pStyle w:val="ListParagraph"/>
        <w:numPr>
          <w:ilvl w:val="0"/>
          <w:numId w:val="16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Intermediate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System-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to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-</w:t>
      </w:r>
      <w:proofErr w:type="spellStart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Intermediate</w:t>
      </w:r>
      <w:proofErr w:type="spellEnd"/>
      <w:r w:rsidRPr="00692CE3"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 xml:space="preserve"> System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id-ID"/>
        </w:rPr>
        <w:t>(IS-IS)</w:t>
      </w:r>
    </w:p>
    <w:p w14:paraId="4C8C3332" w14:textId="2C62CB02" w:rsidR="00340A00" w:rsidRPr="00340A00" w:rsidRDefault="00340A00" w:rsidP="002B5998">
      <w:pPr>
        <w:pStyle w:val="Paragraf"/>
      </w:pPr>
      <w:proofErr w:type="spellStart"/>
      <w:r w:rsidRPr="001A6D2C">
        <w:rPr>
          <w:i/>
          <w:iCs/>
        </w:rPr>
        <w:t>Intermediate</w:t>
      </w:r>
      <w:proofErr w:type="spellEnd"/>
      <w:r w:rsidRPr="001A6D2C">
        <w:rPr>
          <w:i/>
          <w:iCs/>
        </w:rPr>
        <w:t xml:space="preserve"> System-</w:t>
      </w:r>
      <w:proofErr w:type="spellStart"/>
      <w:r w:rsidRPr="001A6D2C">
        <w:rPr>
          <w:i/>
          <w:iCs/>
        </w:rPr>
        <w:t>to</w:t>
      </w:r>
      <w:proofErr w:type="spellEnd"/>
      <w:r w:rsidRPr="001A6D2C">
        <w:rPr>
          <w:i/>
          <w:iCs/>
        </w:rPr>
        <w:t>-</w:t>
      </w:r>
      <w:proofErr w:type="spellStart"/>
      <w:r w:rsidRPr="001A6D2C">
        <w:rPr>
          <w:i/>
          <w:iCs/>
        </w:rPr>
        <w:t>Intermediate</w:t>
      </w:r>
      <w:proofErr w:type="spellEnd"/>
      <w:r w:rsidRPr="001A6D2C">
        <w:rPr>
          <w:i/>
          <w:iCs/>
        </w:rPr>
        <w:t xml:space="preserve"> System</w:t>
      </w:r>
      <w:r w:rsidRPr="00692CE3">
        <w:t xml:space="preserve"> adalah protokol digunakan pada perangkat jaringan komputer yang berguna untuk menentukan jalur terbaik bagi datagram ketika diarahkan ke tujuan. Lebih lengkapnya didefinisikan dalam ISO / IEC 10589 2002 dalam desain referensi OSI.</w:t>
      </w:r>
      <w:r>
        <w:t xml:space="preserve"> </w:t>
      </w:r>
    </w:p>
    <w:p w14:paraId="3CA8E3D2" w14:textId="77777777" w:rsidR="00340A00" w:rsidRPr="00340A00" w:rsidRDefault="00340A00" w:rsidP="00340A00">
      <w:pPr>
        <w:pStyle w:val="ListParagraph"/>
        <w:spacing w:after="0" w:line="360" w:lineRule="auto"/>
        <w:ind w:left="851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5173E72" w14:textId="2529A8EC" w:rsidR="00340A00" w:rsidRPr="00340A00" w:rsidRDefault="00340A00" w:rsidP="00BA2E95">
      <w:pPr>
        <w:numPr>
          <w:ilvl w:val="0"/>
          <w:numId w:val="14"/>
        </w:numPr>
        <w:spacing w:after="0" w:line="360" w:lineRule="auto"/>
        <w:ind w:left="851" w:hanging="851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IP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Public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, IP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id-ID"/>
        </w:rPr>
        <w:t>Private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dan Metode NAT</w:t>
      </w:r>
    </w:p>
    <w:p w14:paraId="6565B829" w14:textId="480D1C39" w:rsidR="00D565BB" w:rsidRDefault="00340A00" w:rsidP="002B5998">
      <w:pPr>
        <w:pStyle w:val="Paragraf"/>
      </w:pPr>
      <w:r w:rsidRPr="00F86C13">
        <w:t xml:space="preserve">Dalam jaringan komputer yang menggunakan </w:t>
      </w:r>
      <w:proofErr w:type="spellStart"/>
      <w:r w:rsidRPr="001A6D2C">
        <w:rPr>
          <w:i/>
          <w:iCs/>
        </w:rPr>
        <w:t>protocol</w:t>
      </w:r>
      <w:proofErr w:type="spellEnd"/>
      <w:r w:rsidRPr="00F86C13">
        <w:t xml:space="preserve"> TCP/IP</w:t>
      </w:r>
      <w:r>
        <w:t xml:space="preserve">. </w:t>
      </w:r>
      <w:r w:rsidRPr="00F86C13">
        <w:t>IP digunakan oleh semua perangkat komputer yang menggunakan jaringan untuk saling berkomunikasi,</w:t>
      </w:r>
      <w:r>
        <w:t xml:space="preserve"> </w:t>
      </w:r>
      <w:r w:rsidRPr="00F86C13">
        <w:t xml:space="preserve">IP untuk jaringan internet disebut IP </w:t>
      </w:r>
      <w:proofErr w:type="spellStart"/>
      <w:r w:rsidRPr="001A6D2C">
        <w:rPr>
          <w:i/>
          <w:iCs/>
        </w:rPr>
        <w:t>public</w:t>
      </w:r>
      <w:proofErr w:type="spellEnd"/>
      <w:r w:rsidRPr="00F86C13">
        <w:t xml:space="preserve"> sedangkan IP untuk jaringan lokal disebut IP </w:t>
      </w:r>
      <w:proofErr w:type="spellStart"/>
      <w:r w:rsidRPr="001A6D2C">
        <w:rPr>
          <w:i/>
          <w:iCs/>
        </w:rPr>
        <w:t>Private</w:t>
      </w:r>
      <w:proofErr w:type="spellEnd"/>
      <w:r w:rsidRPr="00F86C13">
        <w:t>.</w:t>
      </w:r>
      <w:r>
        <w:t xml:space="preserve"> </w:t>
      </w:r>
      <w:r w:rsidRPr="001A6D2C">
        <w:t xml:space="preserve">IP </w:t>
      </w:r>
      <w:proofErr w:type="spellStart"/>
      <w:r w:rsidRPr="001A6D2C">
        <w:rPr>
          <w:i/>
          <w:iCs/>
        </w:rPr>
        <w:t>public</w:t>
      </w:r>
      <w:proofErr w:type="spellEnd"/>
      <w:r w:rsidRPr="001A6D2C">
        <w:t xml:space="preserve"> maupun </w:t>
      </w:r>
      <w:proofErr w:type="spellStart"/>
      <w:r w:rsidRPr="001A6D2C">
        <w:rPr>
          <w:i/>
          <w:iCs/>
        </w:rPr>
        <w:t>private</w:t>
      </w:r>
      <w:proofErr w:type="spellEnd"/>
      <w:r w:rsidRPr="001A6D2C">
        <w:t xml:space="preserve"> punya perbedaan dari segi fungsi </w:t>
      </w:r>
      <w:proofErr w:type="spellStart"/>
      <w:r w:rsidRPr="001A6D2C">
        <w:rPr>
          <w:i/>
          <w:iCs/>
        </w:rPr>
        <w:t>range</w:t>
      </w:r>
      <w:proofErr w:type="spellEnd"/>
      <w:r w:rsidRPr="001A6D2C">
        <w:t xml:space="preserve"> serta penggunaan </w:t>
      </w:r>
      <w:proofErr w:type="spellStart"/>
      <w:r w:rsidRPr="001A6D2C">
        <w:t>nya</w:t>
      </w:r>
      <w:proofErr w:type="spellEnd"/>
      <w:r w:rsidRPr="001A6D2C">
        <w:t>,</w:t>
      </w:r>
      <w:r>
        <w:t xml:space="preserve"> </w:t>
      </w:r>
      <w:r w:rsidRPr="001A6D2C">
        <w:t xml:space="preserve">dari segi </w:t>
      </w:r>
      <w:proofErr w:type="spellStart"/>
      <w:r w:rsidRPr="001A6D2C">
        <w:t>presistensi</w:t>
      </w:r>
      <w:proofErr w:type="spellEnd"/>
      <w:r w:rsidRPr="001A6D2C">
        <w:t xml:space="preserve"> baik IP </w:t>
      </w:r>
      <w:proofErr w:type="spellStart"/>
      <w:r w:rsidRPr="001A6D2C">
        <w:rPr>
          <w:i/>
          <w:iCs/>
        </w:rPr>
        <w:t>public</w:t>
      </w:r>
      <w:proofErr w:type="spellEnd"/>
      <w:r w:rsidRPr="001A6D2C">
        <w:t xml:space="preserve"> ataupun </w:t>
      </w:r>
      <w:proofErr w:type="spellStart"/>
      <w:r w:rsidRPr="001A6D2C">
        <w:rPr>
          <w:i/>
          <w:iCs/>
        </w:rPr>
        <w:t>private</w:t>
      </w:r>
      <w:proofErr w:type="spellEnd"/>
      <w:r w:rsidRPr="001A6D2C">
        <w:t xml:space="preserve"> mempunyai jenis </w:t>
      </w:r>
      <w:proofErr w:type="spellStart"/>
      <w:r w:rsidRPr="001A6D2C">
        <w:rPr>
          <w:i/>
          <w:iCs/>
        </w:rPr>
        <w:t>static</w:t>
      </w:r>
      <w:proofErr w:type="spellEnd"/>
      <w:r w:rsidRPr="001A6D2C">
        <w:t xml:space="preserve"> dan </w:t>
      </w:r>
      <w:proofErr w:type="spellStart"/>
      <w:r w:rsidRPr="001A6D2C">
        <w:rPr>
          <w:i/>
          <w:iCs/>
        </w:rPr>
        <w:t>dynamic</w:t>
      </w:r>
      <w:proofErr w:type="spellEnd"/>
      <w:r w:rsidRPr="001A6D2C">
        <w:t>.</w:t>
      </w:r>
      <w:r>
        <w:t xml:space="preserve">  Berikut ini adalah penjelasan mengenai IP </w:t>
      </w:r>
      <w:proofErr w:type="spellStart"/>
      <w:r w:rsidRPr="001A6D2C">
        <w:rPr>
          <w:i/>
          <w:iCs/>
        </w:rPr>
        <w:t>Public</w:t>
      </w:r>
      <w:proofErr w:type="spellEnd"/>
      <w:r>
        <w:t xml:space="preserve">, IP </w:t>
      </w:r>
      <w:proofErr w:type="spellStart"/>
      <w:r w:rsidRPr="001A6D2C">
        <w:rPr>
          <w:i/>
          <w:iCs/>
        </w:rPr>
        <w:t>Private</w:t>
      </w:r>
      <w:proofErr w:type="spellEnd"/>
      <w:r>
        <w:t xml:space="preserve"> dan Metode NAT.</w:t>
      </w:r>
    </w:p>
    <w:p w14:paraId="3A009412" w14:textId="3B9DC320" w:rsidR="00340A00" w:rsidRPr="002B5998" w:rsidRDefault="00340A00" w:rsidP="002B5998">
      <w:pPr>
        <w:pStyle w:val="Paragraf"/>
        <w:numPr>
          <w:ilvl w:val="0"/>
          <w:numId w:val="17"/>
        </w:numPr>
        <w:ind w:left="851" w:hanging="851"/>
        <w:rPr>
          <w:b/>
          <w:bCs/>
        </w:rPr>
      </w:pPr>
      <w:r w:rsidRPr="002B5998">
        <w:rPr>
          <w:b/>
          <w:bCs/>
        </w:rPr>
        <w:t xml:space="preserve">IP </w:t>
      </w:r>
      <w:proofErr w:type="spellStart"/>
      <w:r w:rsidRPr="002B5998">
        <w:rPr>
          <w:b/>
          <w:bCs/>
        </w:rPr>
        <w:t>Public</w:t>
      </w:r>
      <w:proofErr w:type="spellEnd"/>
    </w:p>
    <w:p w14:paraId="2E53865B" w14:textId="6DC0058E" w:rsidR="00340A00" w:rsidRDefault="00340A00" w:rsidP="002B5998">
      <w:pPr>
        <w:pStyle w:val="Paragraf"/>
      </w:pPr>
      <w:r w:rsidRPr="00923F1B">
        <w:t xml:space="preserve">IP </w:t>
      </w:r>
      <w:r w:rsidRPr="001A6D2C">
        <w:rPr>
          <w:i/>
          <w:iCs/>
        </w:rPr>
        <w:t>publik</w:t>
      </w:r>
      <w:r w:rsidRPr="00923F1B">
        <w:t xml:space="preserve"> adalah alamat IP yang diterima oleh </w:t>
      </w:r>
      <w:proofErr w:type="spellStart"/>
      <w:r w:rsidRPr="001A6D2C">
        <w:rPr>
          <w:i/>
          <w:iCs/>
        </w:rPr>
        <w:t>router</w:t>
      </w:r>
      <w:proofErr w:type="spellEnd"/>
      <w:r w:rsidRPr="00923F1B">
        <w:t xml:space="preserve"> rumah atau kantor dari ISP </w:t>
      </w:r>
      <w:r>
        <w:t>penyedia layanan internet</w:t>
      </w:r>
      <w:r w:rsidRPr="00923F1B">
        <w:t>.</w:t>
      </w:r>
      <w:r>
        <w:t xml:space="preserve"> </w:t>
      </w:r>
      <w:r w:rsidRPr="00923F1B">
        <w:t xml:space="preserve">IP </w:t>
      </w:r>
      <w:proofErr w:type="spellStart"/>
      <w:r w:rsidRPr="001A6D2C">
        <w:rPr>
          <w:i/>
          <w:iCs/>
        </w:rPr>
        <w:t>public</w:t>
      </w:r>
      <w:proofErr w:type="spellEnd"/>
      <w:r w:rsidRPr="00923F1B">
        <w:t xml:space="preserve"> diperlukan oleh semua </w:t>
      </w:r>
      <w:proofErr w:type="spellStart"/>
      <w:r w:rsidRPr="001A6D2C">
        <w:rPr>
          <w:i/>
          <w:iCs/>
        </w:rPr>
        <w:t>hardware</w:t>
      </w:r>
      <w:proofErr w:type="spellEnd"/>
      <w:r w:rsidRPr="00923F1B">
        <w:t xml:space="preserve"> agar bisa mengakses dan diakses dari internet. IP </w:t>
      </w:r>
      <w:proofErr w:type="spellStart"/>
      <w:r w:rsidRPr="001A6D2C">
        <w:rPr>
          <w:i/>
          <w:iCs/>
        </w:rPr>
        <w:t>public</w:t>
      </w:r>
      <w:proofErr w:type="spellEnd"/>
      <w:r w:rsidRPr="00923F1B">
        <w:t xml:space="preserve"> untuk setiap perangkat bersifat uni</w:t>
      </w:r>
      <w:r>
        <w:t>k</w:t>
      </w:r>
      <w:r w:rsidRPr="00923F1B">
        <w:t>/berbeda sehingga bisa menjadi pembeda dan identitas untuk semua perangkat yang tersambung ke jaringan internet.</w:t>
      </w:r>
    </w:p>
    <w:p w14:paraId="7AA20AB3" w14:textId="77777777" w:rsidR="007E0CFD" w:rsidRPr="00340A00" w:rsidRDefault="007E0CFD" w:rsidP="002B5998">
      <w:pPr>
        <w:pStyle w:val="Paragraf"/>
      </w:pPr>
    </w:p>
    <w:p w14:paraId="694AEE9E" w14:textId="35816772" w:rsidR="00340A00" w:rsidRPr="002B5998" w:rsidRDefault="00340A00" w:rsidP="002B5998">
      <w:pPr>
        <w:pStyle w:val="Paragraf"/>
        <w:numPr>
          <w:ilvl w:val="0"/>
          <w:numId w:val="17"/>
        </w:numPr>
        <w:ind w:left="851" w:hanging="851"/>
        <w:rPr>
          <w:b/>
          <w:bCs/>
        </w:rPr>
      </w:pPr>
      <w:r w:rsidRPr="002B5998">
        <w:rPr>
          <w:b/>
          <w:bCs/>
        </w:rPr>
        <w:t xml:space="preserve">IP </w:t>
      </w:r>
      <w:proofErr w:type="spellStart"/>
      <w:r w:rsidRPr="002B5998">
        <w:rPr>
          <w:b/>
          <w:bCs/>
        </w:rPr>
        <w:t>Private</w:t>
      </w:r>
      <w:proofErr w:type="spellEnd"/>
    </w:p>
    <w:p w14:paraId="406A41FA" w14:textId="490F566B" w:rsidR="007E0CFD" w:rsidRDefault="007E0CFD" w:rsidP="002B5998">
      <w:pPr>
        <w:pStyle w:val="Paragraf"/>
      </w:pPr>
      <w:r w:rsidRPr="00923F1B">
        <w:t xml:space="preserve">IP </w:t>
      </w:r>
      <w:proofErr w:type="spellStart"/>
      <w:r w:rsidRPr="001A6D2C">
        <w:rPr>
          <w:i/>
          <w:iCs/>
        </w:rPr>
        <w:t>Private</w:t>
      </w:r>
      <w:proofErr w:type="spellEnd"/>
      <w:r w:rsidRPr="00923F1B">
        <w:t xml:space="preserve"> adalah IP </w:t>
      </w:r>
      <w:proofErr w:type="spellStart"/>
      <w:r w:rsidRPr="001A6D2C">
        <w:rPr>
          <w:i/>
          <w:iCs/>
        </w:rPr>
        <w:t>address</w:t>
      </w:r>
      <w:proofErr w:type="spellEnd"/>
      <w:r w:rsidRPr="00923F1B">
        <w:t xml:space="preserve"> yang digunakan untuk jaringan internal (LAN) </w:t>
      </w:r>
      <w:proofErr w:type="spellStart"/>
      <w:r w:rsidRPr="00923F1B">
        <w:t>dib</w:t>
      </w:r>
      <w:r>
        <w:t>e</w:t>
      </w:r>
      <w:r w:rsidRPr="00923F1B">
        <w:t>lakang</w:t>
      </w:r>
      <w:proofErr w:type="spellEnd"/>
      <w:r w:rsidRPr="00923F1B">
        <w:t xml:space="preserve"> </w:t>
      </w:r>
      <w:proofErr w:type="spellStart"/>
      <w:r w:rsidRPr="001A6D2C">
        <w:rPr>
          <w:i/>
          <w:iCs/>
        </w:rPr>
        <w:t>router</w:t>
      </w:r>
      <w:proofErr w:type="spellEnd"/>
      <w:r w:rsidRPr="00923F1B">
        <w:t xml:space="preserve">/NAT terpisah dari jaringan internet secara langsung. </w:t>
      </w:r>
      <w:r>
        <w:t xml:space="preserve">IP </w:t>
      </w:r>
      <w:proofErr w:type="spellStart"/>
      <w:r w:rsidRPr="001A6D2C">
        <w:rPr>
          <w:i/>
          <w:iCs/>
        </w:rPr>
        <w:t>Private</w:t>
      </w:r>
      <w:proofErr w:type="spellEnd"/>
      <w:r>
        <w:t xml:space="preserve"> b</w:t>
      </w:r>
      <w:r w:rsidRPr="00923F1B">
        <w:t xml:space="preserve">ersifat pribadi </w:t>
      </w:r>
      <w:r>
        <w:t xml:space="preserve">artinya </w:t>
      </w:r>
      <w:r w:rsidRPr="00923F1B">
        <w:t xml:space="preserve">IP ini hanya digunakan sebagai identifikasi komputer pada jaringan tertutup yang bersifat pribadi. IP </w:t>
      </w:r>
      <w:proofErr w:type="spellStart"/>
      <w:r w:rsidRPr="001A6D2C">
        <w:rPr>
          <w:i/>
          <w:iCs/>
        </w:rPr>
        <w:t>private</w:t>
      </w:r>
      <w:proofErr w:type="spellEnd"/>
      <w:r w:rsidRPr="00923F1B">
        <w:t xml:space="preserve"> tidak bisa digunakan untuk mengakses jaringan internet</w:t>
      </w:r>
      <w:r>
        <w:t>.</w:t>
      </w:r>
    </w:p>
    <w:p w14:paraId="6E81D2F0" w14:textId="6228EFFB" w:rsidR="00BA2E95" w:rsidRDefault="00BA2E95" w:rsidP="002B5998">
      <w:pPr>
        <w:pStyle w:val="Paragraf"/>
        <w:ind w:firstLine="0"/>
      </w:pPr>
    </w:p>
    <w:p w14:paraId="578B5F3A" w14:textId="77777777" w:rsidR="0060465F" w:rsidRPr="007E0CFD" w:rsidRDefault="0060465F" w:rsidP="002B5998">
      <w:pPr>
        <w:pStyle w:val="Paragraf"/>
        <w:ind w:firstLine="0"/>
      </w:pPr>
    </w:p>
    <w:p w14:paraId="43062E29" w14:textId="1A66D903" w:rsidR="00340A00" w:rsidRPr="002B5998" w:rsidRDefault="00340A00" w:rsidP="002B5998">
      <w:pPr>
        <w:pStyle w:val="Paragraf"/>
        <w:numPr>
          <w:ilvl w:val="0"/>
          <w:numId w:val="17"/>
        </w:numPr>
        <w:ind w:left="851" w:hanging="851"/>
        <w:rPr>
          <w:b/>
          <w:bCs/>
        </w:rPr>
      </w:pPr>
      <w:r w:rsidRPr="002B5998">
        <w:rPr>
          <w:b/>
          <w:bCs/>
        </w:rPr>
        <w:t>Metode NAT</w:t>
      </w:r>
    </w:p>
    <w:p w14:paraId="76A00BBF" w14:textId="29D9E17A" w:rsidR="007C1ADB" w:rsidRDefault="007E0CFD" w:rsidP="002B5998">
      <w:pPr>
        <w:pStyle w:val="Paragraf"/>
      </w:pPr>
      <w:r w:rsidRPr="001A6D2C">
        <w:rPr>
          <w:i/>
          <w:iCs/>
        </w:rPr>
        <w:t xml:space="preserve">Network </w:t>
      </w:r>
      <w:proofErr w:type="spellStart"/>
      <w:r w:rsidRPr="001A6D2C">
        <w:rPr>
          <w:i/>
          <w:iCs/>
        </w:rPr>
        <w:t>address</w:t>
      </w:r>
      <w:proofErr w:type="spellEnd"/>
      <w:r w:rsidRPr="001A6D2C">
        <w:rPr>
          <w:i/>
          <w:iCs/>
        </w:rPr>
        <w:t xml:space="preserve"> </w:t>
      </w:r>
      <w:proofErr w:type="spellStart"/>
      <w:r w:rsidRPr="001A6D2C">
        <w:rPr>
          <w:i/>
          <w:iCs/>
        </w:rPr>
        <w:t>translation</w:t>
      </w:r>
      <w:proofErr w:type="spellEnd"/>
      <w:r w:rsidRPr="00923F1B">
        <w:t xml:space="preserve"> (NAT) adalah sebuah metode </w:t>
      </w:r>
      <w:proofErr w:type="spellStart"/>
      <w:r w:rsidRPr="001A6D2C">
        <w:rPr>
          <w:i/>
          <w:iCs/>
        </w:rPr>
        <w:t>remapping</w:t>
      </w:r>
      <w:proofErr w:type="spellEnd"/>
      <w:r w:rsidRPr="00923F1B">
        <w:t xml:space="preserve"> satu IP </w:t>
      </w:r>
      <w:proofErr w:type="spellStart"/>
      <w:r w:rsidRPr="001A6D2C">
        <w:rPr>
          <w:i/>
          <w:iCs/>
        </w:rPr>
        <w:t>address</w:t>
      </w:r>
      <w:proofErr w:type="spellEnd"/>
      <w:r w:rsidRPr="00923F1B">
        <w:t xml:space="preserve"> ke beberapa IP dengan cara memodifikasi informasi </w:t>
      </w:r>
      <w:proofErr w:type="spellStart"/>
      <w:r w:rsidRPr="001A6D2C">
        <w:rPr>
          <w:i/>
          <w:iCs/>
        </w:rPr>
        <w:t>network</w:t>
      </w:r>
      <w:proofErr w:type="spellEnd"/>
      <w:r w:rsidRPr="00923F1B">
        <w:t xml:space="preserve"> </w:t>
      </w:r>
      <w:proofErr w:type="spellStart"/>
      <w:r w:rsidRPr="001A6D2C">
        <w:rPr>
          <w:i/>
          <w:iCs/>
        </w:rPr>
        <w:t>address</w:t>
      </w:r>
      <w:proofErr w:type="spellEnd"/>
      <w:r w:rsidRPr="00923F1B">
        <w:t xml:space="preserve"> pada IP </w:t>
      </w:r>
      <w:proofErr w:type="spellStart"/>
      <w:r w:rsidRPr="001A6D2C">
        <w:rPr>
          <w:i/>
          <w:iCs/>
        </w:rPr>
        <w:t>header</w:t>
      </w:r>
      <w:proofErr w:type="spellEnd"/>
      <w:r w:rsidRPr="00923F1B">
        <w:t xml:space="preserve"> paket data ketika paket transit di perangkat </w:t>
      </w:r>
      <w:proofErr w:type="spellStart"/>
      <w:r w:rsidRPr="001A6D2C">
        <w:rPr>
          <w:i/>
          <w:iCs/>
        </w:rPr>
        <w:t>router</w:t>
      </w:r>
      <w:proofErr w:type="spellEnd"/>
      <w:r w:rsidRPr="00923F1B">
        <w:t>.</w:t>
      </w:r>
    </w:p>
    <w:p w14:paraId="26ABD62B" w14:textId="77777777" w:rsidR="007C1ADB" w:rsidRDefault="007C1ADB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br w:type="page"/>
      </w:r>
    </w:p>
    <w:p w14:paraId="6FF1C9DC" w14:textId="2C57A893" w:rsidR="007E0CFD" w:rsidRPr="007C1ADB" w:rsidRDefault="007C1ADB" w:rsidP="007C1ADB">
      <w:pPr>
        <w:pStyle w:val="Paragraf"/>
        <w:ind w:firstLine="0"/>
        <w:jc w:val="center"/>
        <w:rPr>
          <w:b/>
          <w:bCs/>
          <w:lang w:val="en-US"/>
        </w:rPr>
      </w:pPr>
      <w:r w:rsidRPr="007C1ADB">
        <w:rPr>
          <w:b/>
          <w:bCs/>
          <w:lang w:val="en-US"/>
        </w:rPr>
        <w:t>Daftar Pustaka</w:t>
      </w:r>
    </w:p>
    <w:p w14:paraId="39EAC9C6" w14:textId="7F4B7782" w:rsidR="007C1ADB" w:rsidRDefault="007C1ADB" w:rsidP="007C1ADB">
      <w:pPr>
        <w:pStyle w:val="Paragraf"/>
        <w:ind w:firstLine="0"/>
        <w:rPr>
          <w:lang w:val="en-US"/>
        </w:rPr>
      </w:pPr>
    </w:p>
    <w:p w14:paraId="56371B18" w14:textId="77777777" w:rsidR="007C1ADB" w:rsidRPr="007C1ADB" w:rsidRDefault="007C1ADB" w:rsidP="007C1ADB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/>
          <w:noProof/>
          <w:sz w:val="24"/>
          <w:szCs w:val="24"/>
        </w:rPr>
      </w:pPr>
      <w:r w:rsidRPr="007C1ADB">
        <w:rPr>
          <w:rFonts w:ascii="Times New Roman" w:hAnsi="Times New Roman"/>
          <w:sz w:val="24"/>
          <w:szCs w:val="24"/>
        </w:rPr>
        <w:fldChar w:fldCharType="begin"/>
      </w:r>
      <w:r w:rsidRPr="007C1ADB">
        <w:rPr>
          <w:rFonts w:ascii="Times New Roman" w:hAnsi="Times New Roman"/>
          <w:sz w:val="24"/>
          <w:szCs w:val="24"/>
        </w:rPr>
        <w:instrText xml:space="preserve"> BIBLIOGRAPHY  \l 1033 </w:instrText>
      </w:r>
      <w:r w:rsidRPr="007C1ADB">
        <w:rPr>
          <w:rFonts w:ascii="Times New Roman" w:hAnsi="Times New Roman"/>
          <w:sz w:val="24"/>
          <w:szCs w:val="24"/>
        </w:rPr>
        <w:fldChar w:fldCharType="separate"/>
      </w:r>
      <w:r w:rsidRPr="007C1ADB">
        <w:rPr>
          <w:rFonts w:ascii="Times New Roman" w:hAnsi="Times New Roman"/>
          <w:i/>
          <w:iCs/>
          <w:noProof/>
          <w:sz w:val="24"/>
          <w:szCs w:val="24"/>
        </w:rPr>
        <w:t>6 Jenis-Jenis Routing Protocol Jaringan Komputer</w:t>
      </w:r>
      <w:r w:rsidRPr="007C1ADB">
        <w:rPr>
          <w:rFonts w:ascii="Times New Roman" w:hAnsi="Times New Roman"/>
          <w:noProof/>
          <w:sz w:val="24"/>
          <w:szCs w:val="24"/>
        </w:rPr>
        <w:t>. (2015, Oktober). Retrieved from Dosen IT: https://dosenit.com/jaringan-komputer/teknologi-jaringan/jenis-jenis-routing-protocol</w:t>
      </w:r>
    </w:p>
    <w:p w14:paraId="1B175ABC" w14:textId="77777777" w:rsidR="007C1ADB" w:rsidRPr="007C1ADB" w:rsidRDefault="007C1ADB" w:rsidP="007C1ADB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/>
          <w:noProof/>
          <w:sz w:val="24"/>
          <w:szCs w:val="24"/>
        </w:rPr>
      </w:pPr>
      <w:r w:rsidRPr="007C1ADB">
        <w:rPr>
          <w:rFonts w:ascii="Times New Roman" w:hAnsi="Times New Roman"/>
          <w:i/>
          <w:iCs/>
          <w:noProof/>
          <w:sz w:val="24"/>
          <w:szCs w:val="24"/>
        </w:rPr>
        <w:t>Perbedaan Antara IP Public dan IP Private</w:t>
      </w:r>
      <w:r w:rsidRPr="007C1ADB">
        <w:rPr>
          <w:rFonts w:ascii="Times New Roman" w:hAnsi="Times New Roman"/>
          <w:noProof/>
          <w:sz w:val="24"/>
          <w:szCs w:val="24"/>
        </w:rPr>
        <w:t>. (2007, Oktober 26). Retrieved from Heals Weblog: https://maxsinoda.wordpress.com/perbedaan-antara-ip-public-dan-ip-private/#:~:text=Perbedaan%20IP%20Private%20%26%20Public%20%3A%20%E2%80%93%20IP,%28ada%20yang%20mengatur%29.%20Perbedaan%20IPv4%20%26%20IPv6%20%3A</w:t>
      </w:r>
    </w:p>
    <w:p w14:paraId="6A00B12A" w14:textId="77777777" w:rsidR="007C1ADB" w:rsidRPr="007C1ADB" w:rsidRDefault="007C1ADB" w:rsidP="007C1ADB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 w:rsidRPr="007C1ADB">
        <w:rPr>
          <w:rFonts w:ascii="Times New Roman" w:hAnsi="Times New Roman"/>
          <w:i/>
          <w:iCs/>
          <w:noProof/>
          <w:sz w:val="24"/>
          <w:szCs w:val="24"/>
          <w:lang w:val="id-ID"/>
        </w:rPr>
        <w:t>Perbedaan Routing Static dan Routing Dynamic</w:t>
      </w:r>
      <w:r w:rsidRPr="007C1ADB">
        <w:rPr>
          <w:rFonts w:ascii="Times New Roman" w:hAnsi="Times New Roman"/>
          <w:noProof/>
          <w:sz w:val="24"/>
          <w:szCs w:val="24"/>
          <w:lang w:val="id-ID"/>
        </w:rPr>
        <w:t>. (2015, Oktober). Diambil kembali dari Networking: http://netman-networking.blogspot.com/2015/10/perbedaan-routing-static-dan-routing.html</w:t>
      </w:r>
    </w:p>
    <w:p w14:paraId="3799946A" w14:textId="77777777" w:rsidR="007C1ADB" w:rsidRPr="007C1ADB" w:rsidRDefault="007C1ADB" w:rsidP="007C1ADB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 w:rsidRPr="007C1ADB">
        <w:rPr>
          <w:rFonts w:ascii="Times New Roman" w:hAnsi="Times New Roman"/>
          <w:i/>
          <w:iCs/>
          <w:noProof/>
          <w:sz w:val="24"/>
          <w:szCs w:val="24"/>
          <w:lang w:val="id-ID"/>
        </w:rPr>
        <w:t>Routing Adalah : Fungsi, Jenis, Kelebihan dan Kekurangannya</w:t>
      </w:r>
      <w:r w:rsidRPr="007C1ADB">
        <w:rPr>
          <w:rFonts w:ascii="Times New Roman" w:hAnsi="Times New Roman"/>
          <w:noProof/>
          <w:sz w:val="24"/>
          <w:szCs w:val="24"/>
          <w:lang w:val="id-ID"/>
        </w:rPr>
        <w:t>. (2019, Oktober 14). Diambil kembali dari Adalah.co.id: https://adalah.co.id/routing/</w:t>
      </w:r>
    </w:p>
    <w:p w14:paraId="19DF7F86" w14:textId="77777777" w:rsidR="007C1ADB" w:rsidRPr="007C1ADB" w:rsidRDefault="007C1ADB" w:rsidP="007C1ADB">
      <w:pPr>
        <w:pStyle w:val="Bibliography"/>
        <w:spacing w:after="0" w:line="360" w:lineRule="auto"/>
        <w:ind w:left="720" w:hanging="720"/>
        <w:jc w:val="both"/>
        <w:rPr>
          <w:rFonts w:ascii="Times New Roman" w:hAnsi="Times New Roman"/>
          <w:noProof/>
          <w:sz w:val="24"/>
          <w:szCs w:val="24"/>
        </w:rPr>
      </w:pPr>
      <w:r w:rsidRPr="007C1ADB">
        <w:rPr>
          <w:rFonts w:ascii="Times New Roman" w:hAnsi="Times New Roman"/>
          <w:i/>
          <w:iCs/>
          <w:noProof/>
          <w:sz w:val="24"/>
          <w:szCs w:val="24"/>
        </w:rPr>
        <w:t>Static Routing dan Dynamic Routing</w:t>
      </w:r>
      <w:r w:rsidRPr="007C1ADB">
        <w:rPr>
          <w:rFonts w:ascii="Times New Roman" w:hAnsi="Times New Roman"/>
          <w:noProof/>
          <w:sz w:val="24"/>
          <w:szCs w:val="24"/>
        </w:rPr>
        <w:t>. (2015, Juni 04). Retrieved from Anisa N.S: https://anisanoviasari.wordpress.com/2015/06/04/static-routing-dan-dynamic-routing/#:~:text=Suatu%20static%20route%20adalah%20suatu%20mekanisme%20routing%20yang,router%20yang%20ada%20pada%20jaringan%20dilakukan%20secara%20dynamic.</w:t>
      </w:r>
    </w:p>
    <w:p w14:paraId="5C67F25F" w14:textId="2E2C096E" w:rsidR="007C1ADB" w:rsidRPr="007C1ADB" w:rsidRDefault="007C1ADB" w:rsidP="007C1ADB">
      <w:pPr>
        <w:pStyle w:val="Paragraf"/>
        <w:ind w:firstLine="0"/>
        <w:rPr>
          <w:lang w:val="en-US"/>
        </w:rPr>
      </w:pPr>
      <w:r w:rsidRPr="007C1ADB">
        <w:rPr>
          <w:lang w:val="en-US"/>
        </w:rPr>
        <w:fldChar w:fldCharType="end"/>
      </w:r>
    </w:p>
    <w:sectPr w:rsidR="007C1ADB" w:rsidRPr="007C1ADB" w:rsidSect="00E37DF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83D985" w14:textId="77777777" w:rsidR="004408F7" w:rsidRDefault="004408F7" w:rsidP="00CF7EB1">
      <w:pPr>
        <w:spacing w:after="0" w:line="240" w:lineRule="auto"/>
      </w:pPr>
      <w:r>
        <w:separator/>
      </w:r>
    </w:p>
  </w:endnote>
  <w:endnote w:type="continuationSeparator" w:id="0">
    <w:p w14:paraId="5FB03ED2" w14:textId="77777777" w:rsidR="004408F7" w:rsidRDefault="004408F7" w:rsidP="00CF7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A0489" w14:textId="77777777" w:rsidR="004408F7" w:rsidRDefault="004408F7" w:rsidP="00CF7EB1">
      <w:pPr>
        <w:spacing w:after="0" w:line="240" w:lineRule="auto"/>
      </w:pPr>
      <w:r>
        <w:separator/>
      </w:r>
    </w:p>
  </w:footnote>
  <w:footnote w:type="continuationSeparator" w:id="0">
    <w:p w14:paraId="2AE0B6CC" w14:textId="77777777" w:rsidR="004408F7" w:rsidRDefault="004408F7" w:rsidP="00CF7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D4959"/>
    <w:multiLevelType w:val="hybridMultilevel"/>
    <w:tmpl w:val="B25600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77D"/>
    <w:multiLevelType w:val="hybridMultilevel"/>
    <w:tmpl w:val="A148B8AA"/>
    <w:lvl w:ilvl="0" w:tplc="0B040D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308"/>
    <w:multiLevelType w:val="hybridMultilevel"/>
    <w:tmpl w:val="F61089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00B0D"/>
    <w:multiLevelType w:val="hybridMultilevel"/>
    <w:tmpl w:val="47446764"/>
    <w:lvl w:ilvl="0" w:tplc="B3AAFCE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BE0535"/>
    <w:multiLevelType w:val="hybridMultilevel"/>
    <w:tmpl w:val="08144E20"/>
    <w:lvl w:ilvl="0" w:tplc="8E9EE324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AD1B70"/>
    <w:multiLevelType w:val="hybridMultilevel"/>
    <w:tmpl w:val="7DD6E7D8"/>
    <w:lvl w:ilvl="0" w:tplc="DF5EDB94">
      <w:start w:val="1"/>
      <w:numFmt w:val="decimal"/>
      <w:lvlText w:val="4.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51777E7"/>
    <w:multiLevelType w:val="hybridMultilevel"/>
    <w:tmpl w:val="58EA916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046BB0"/>
    <w:multiLevelType w:val="hybridMultilevel"/>
    <w:tmpl w:val="BE1CE7C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C29023C"/>
    <w:multiLevelType w:val="hybridMultilevel"/>
    <w:tmpl w:val="0854D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B56B6"/>
    <w:multiLevelType w:val="hybridMultilevel"/>
    <w:tmpl w:val="B874B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72AB4"/>
    <w:multiLevelType w:val="hybridMultilevel"/>
    <w:tmpl w:val="85EE5F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E28AB"/>
    <w:multiLevelType w:val="hybridMultilevel"/>
    <w:tmpl w:val="D0D649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F33EE"/>
    <w:multiLevelType w:val="hybridMultilevel"/>
    <w:tmpl w:val="CAEC5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2009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153D5B"/>
    <w:multiLevelType w:val="hybridMultilevel"/>
    <w:tmpl w:val="0A06D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94125"/>
    <w:multiLevelType w:val="hybridMultilevel"/>
    <w:tmpl w:val="DB6C4266"/>
    <w:lvl w:ilvl="0" w:tplc="550E6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DE0F05"/>
    <w:multiLevelType w:val="hybridMultilevel"/>
    <w:tmpl w:val="C7CEB1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10"/>
  </w:num>
  <w:num w:numId="5">
    <w:abstractNumId w:val="12"/>
  </w:num>
  <w:num w:numId="6">
    <w:abstractNumId w:val="0"/>
  </w:num>
  <w:num w:numId="7">
    <w:abstractNumId w:val="16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  <w:num w:numId="12">
    <w:abstractNumId w:val="11"/>
  </w:num>
  <w:num w:numId="13">
    <w:abstractNumId w:val="1"/>
  </w:num>
  <w:num w:numId="14">
    <w:abstractNumId w:val="15"/>
  </w:num>
  <w:num w:numId="15">
    <w:abstractNumId w:val="4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FF7"/>
    <w:rsid w:val="00034D24"/>
    <w:rsid w:val="00041E4D"/>
    <w:rsid w:val="00077F7A"/>
    <w:rsid w:val="000F3F55"/>
    <w:rsid w:val="00131C82"/>
    <w:rsid w:val="00162758"/>
    <w:rsid w:val="0016680D"/>
    <w:rsid w:val="001853A2"/>
    <w:rsid w:val="001D3BB5"/>
    <w:rsid w:val="00217589"/>
    <w:rsid w:val="0022740B"/>
    <w:rsid w:val="00240F99"/>
    <w:rsid w:val="00250000"/>
    <w:rsid w:val="00250504"/>
    <w:rsid w:val="002B44C2"/>
    <w:rsid w:val="002B5998"/>
    <w:rsid w:val="00304C98"/>
    <w:rsid w:val="00326761"/>
    <w:rsid w:val="00340A00"/>
    <w:rsid w:val="003C7C59"/>
    <w:rsid w:val="00422004"/>
    <w:rsid w:val="004408F7"/>
    <w:rsid w:val="00454389"/>
    <w:rsid w:val="004B55C1"/>
    <w:rsid w:val="004B6E58"/>
    <w:rsid w:val="004D0380"/>
    <w:rsid w:val="00532666"/>
    <w:rsid w:val="00561732"/>
    <w:rsid w:val="00580BA1"/>
    <w:rsid w:val="00583E9C"/>
    <w:rsid w:val="005C31DF"/>
    <w:rsid w:val="005C3F4A"/>
    <w:rsid w:val="0060465F"/>
    <w:rsid w:val="0064437F"/>
    <w:rsid w:val="00652403"/>
    <w:rsid w:val="00674755"/>
    <w:rsid w:val="00706A13"/>
    <w:rsid w:val="00771FF7"/>
    <w:rsid w:val="007C1ADB"/>
    <w:rsid w:val="007E0CFD"/>
    <w:rsid w:val="00807248"/>
    <w:rsid w:val="00875970"/>
    <w:rsid w:val="008804BD"/>
    <w:rsid w:val="008927FF"/>
    <w:rsid w:val="009138A3"/>
    <w:rsid w:val="00922987"/>
    <w:rsid w:val="0095512A"/>
    <w:rsid w:val="00986354"/>
    <w:rsid w:val="009B33B0"/>
    <w:rsid w:val="009C0CF8"/>
    <w:rsid w:val="009E5355"/>
    <w:rsid w:val="009F24CF"/>
    <w:rsid w:val="00A42456"/>
    <w:rsid w:val="00A43F29"/>
    <w:rsid w:val="00AB0D99"/>
    <w:rsid w:val="00B77D3F"/>
    <w:rsid w:val="00BA2E95"/>
    <w:rsid w:val="00BB49EE"/>
    <w:rsid w:val="00BF1A26"/>
    <w:rsid w:val="00C23A70"/>
    <w:rsid w:val="00C61F40"/>
    <w:rsid w:val="00C82FFC"/>
    <w:rsid w:val="00CB1B74"/>
    <w:rsid w:val="00CB31A0"/>
    <w:rsid w:val="00CD1F41"/>
    <w:rsid w:val="00CF7B76"/>
    <w:rsid w:val="00CF7EB1"/>
    <w:rsid w:val="00D01082"/>
    <w:rsid w:val="00D565BB"/>
    <w:rsid w:val="00E37DF0"/>
    <w:rsid w:val="00E56E13"/>
    <w:rsid w:val="00FD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045F"/>
  <w15:chartTrackingRefBased/>
  <w15:docId w15:val="{FBE2D02F-7B59-475D-8F83-AB073731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5BB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7E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F7E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7EB1"/>
    <w:rPr>
      <w:sz w:val="22"/>
      <w:szCs w:val="22"/>
    </w:rPr>
  </w:style>
  <w:style w:type="table" w:styleId="TableGrid">
    <w:name w:val="Table Grid"/>
    <w:basedOn w:val="TableNormal"/>
    <w:uiPriority w:val="39"/>
    <w:rsid w:val="004D0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37DF0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CB1B7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40A00"/>
    <w:pPr>
      <w:ind w:left="720"/>
      <w:contextualSpacing/>
    </w:pPr>
  </w:style>
  <w:style w:type="paragraph" w:customStyle="1" w:styleId="Paragraf">
    <w:name w:val="Paragraf"/>
    <w:basedOn w:val="Normal"/>
    <w:link w:val="ParagrafChar"/>
    <w:qFormat/>
    <w:rsid w:val="002B5998"/>
    <w:pPr>
      <w:spacing w:after="0" w:line="360" w:lineRule="auto"/>
      <w:ind w:firstLine="851"/>
      <w:jc w:val="both"/>
    </w:pPr>
    <w:rPr>
      <w:rFonts w:ascii="Times New Roman" w:hAnsi="Times New Roman"/>
      <w:sz w:val="24"/>
      <w:szCs w:val="24"/>
      <w:lang w:val="id-ID"/>
    </w:rPr>
  </w:style>
  <w:style w:type="character" w:customStyle="1" w:styleId="ParagrafChar">
    <w:name w:val="Paragraf Char"/>
    <w:basedOn w:val="DefaultParagraphFont"/>
    <w:link w:val="Paragraf"/>
    <w:rsid w:val="002B5998"/>
    <w:rPr>
      <w:rFonts w:ascii="Times New Roman" w:hAnsi="Times New Roman"/>
      <w:sz w:val="24"/>
      <w:szCs w:val="24"/>
      <w:lang w:val="id-ID" w:eastAsia="en-US"/>
    </w:rPr>
  </w:style>
  <w:style w:type="paragraph" w:styleId="Bibliography">
    <w:name w:val="Bibliography"/>
    <w:basedOn w:val="Normal"/>
    <w:next w:val="Normal"/>
    <w:uiPriority w:val="37"/>
    <w:unhideWhenUsed/>
    <w:rsid w:val="007C1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potspace\jarkom\Template%20P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Per15</b:Tag>
    <b:SourceType>InternetSite</b:SourceType>
    <b:Guid>{711A6405-7469-472C-B1F4-96F7C42D89AA}</b:Guid>
    <b:LCID>id-ID</b:LCID>
    <b:Title>Perbedaan Routing Static dan Routing Dynamic</b:Title>
    <b:InternetSiteTitle>Networking</b:InternetSiteTitle>
    <b:Year>2015</b:Year>
    <b:Month>Oktober</b:Month>
    <b:URL>http://netman-networking.blogspot.com/2015/10/perbedaan-routing-static-dan-routing.html</b:URL>
    <b:RefOrder>1</b:RefOrder>
  </b:Source>
  <b:Source>
    <b:Tag>6Je15</b:Tag>
    <b:SourceType>InternetSite</b:SourceType>
    <b:Guid>{01398886-9BD0-4816-B735-236960C4E1BF}</b:Guid>
    <b:Title>6 Jenis-Jenis Routing Protocol Jaringan Komputer</b:Title>
    <b:InternetSiteTitle>Dosen IT</b:InternetSiteTitle>
    <b:Year>2015</b:Year>
    <b:Month>Oktober</b:Month>
    <b:URL>https://dosenit.com/jaringan-komputer/teknologi-jaringan/jenis-jenis-routing-protocol</b:URL>
    <b:RefOrder>2</b:RefOrder>
  </b:Source>
  <b:Source>
    <b:Tag>Rou19</b:Tag>
    <b:SourceType>InternetSite</b:SourceType>
    <b:Guid>{D73D6DCF-FA1D-4B57-86D2-3BD2D902C3C1}</b:Guid>
    <b:LCID>id-ID</b:LCID>
    <b:Title>Routing Adalah : Fungsi, Jenis, Kelebihan dan Kekurangannya</b:Title>
    <b:InternetSiteTitle>Adalah.co.id</b:InternetSiteTitle>
    <b:Year>2019</b:Year>
    <b:Month>Oktober</b:Month>
    <b:Day>14</b:Day>
    <b:URL>https://adalah.co.id/routing/</b:URL>
    <b:RefOrder>3</b:RefOrder>
  </b:Source>
  <b:Source>
    <b:Tag>Sta15</b:Tag>
    <b:SourceType>InternetSite</b:SourceType>
    <b:Guid>{E6A48401-3248-47D8-9BE7-6C1AA48D0275}</b:Guid>
    <b:Title>Static Routing dan Dynamic Routing</b:Title>
    <b:InternetSiteTitle>Anisa N.S</b:InternetSiteTitle>
    <b:Year>2015</b:Year>
    <b:Month>Juni</b:Month>
    <b:Day>04</b:Day>
    <b:URL>https://anisanoviasari.wordpress.com/2015/06/04/static-routing-dan-dynamic-routing/#:~:text=Suatu%20static%20route%20adalah%20suatu%20mekanisme%20routing%20yang,router%20yang%20ada%20pada%20jaringan%20dilakukan%20secara%20dynamic.</b:URL>
    <b:RefOrder>4</b:RefOrder>
  </b:Source>
  <b:Source>
    <b:Tag>Per07</b:Tag>
    <b:SourceType>InternetSite</b:SourceType>
    <b:Guid>{0F49E587-363D-49B2-94D7-094CB7DB5A65}</b:Guid>
    <b:Title>Perbedaan Antara IP Public dan IP Private</b:Title>
    <b:InternetSiteTitle>Heals Weblog</b:InternetSiteTitle>
    <b:Year>2007</b:Year>
    <b:Month>Oktober</b:Month>
    <b:Day>26</b:Day>
    <b:URL>https://maxsinoda.wordpress.com/perbedaan-antara-ip-public-dan-ip-private/#:~:text=Perbedaan%20IP%20Private%20%26%20Public%20%3A%20%E2%80%93%20IP,%28ada%20yang%20mengatur%29.%20Perbedaan%20IPv4%20%26%20IPv6%20%3A</b:URL>
    <b:RefOrder>5</b:RefOrder>
  </b:Source>
</b:Sources>
</file>

<file path=customXml/itemProps1.xml><?xml version="1.0" encoding="utf-8"?>
<ds:datastoreItem xmlns:ds="http://schemas.openxmlformats.org/officeDocument/2006/customXml" ds:itemID="{197ECE45-AF40-42CD-A866-8ACC374B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Penda.dotx</Template>
  <TotalTime>42</TotalTime>
  <Pages>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</vt:lpstr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</dc:creator>
  <cp:keywords>Teknologi Informasi;Udayana;Praktikum</cp:keywords>
  <dc:description/>
  <cp:lastModifiedBy>Indra Wahyu</cp:lastModifiedBy>
  <cp:revision>7</cp:revision>
  <cp:lastPrinted>2014-04-10T14:25:00Z</cp:lastPrinted>
  <dcterms:created xsi:type="dcterms:W3CDTF">2020-12-03T13:49:00Z</dcterms:created>
  <dcterms:modified xsi:type="dcterms:W3CDTF">2020-12-13T19:43:00Z</dcterms:modified>
</cp:coreProperties>
</file>